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C50E9" w14:textId="68EE475B" w:rsidR="00AB59D4" w:rsidRDefault="005856A2" w:rsidP="00A52948">
      <w:pPr>
        <w:ind w:left="0"/>
        <w:jc w:val="left"/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t>Team 1- Project Brief</w:t>
      </w:r>
    </w:p>
    <w:p w14:paraId="18346BDE" w14:textId="2E1AD627" w:rsidR="007F18CB" w:rsidRDefault="007F18CB" w:rsidP="00A52948">
      <w:pPr>
        <w:ind w:left="0"/>
        <w:jc w:val="left"/>
        <w:rPr>
          <w:rFonts w:ascii="Arial" w:hAnsi="Arial" w:cs="Arial"/>
          <w:b/>
          <w:bCs/>
          <w:iCs/>
          <w:sz w:val="32"/>
          <w:szCs w:val="32"/>
        </w:rPr>
      </w:pPr>
    </w:p>
    <w:p w14:paraId="569659FA" w14:textId="6034B145" w:rsidR="007F18CB" w:rsidRPr="00A617FC" w:rsidRDefault="007F18CB" w:rsidP="00A52948">
      <w:pPr>
        <w:ind w:left="0"/>
        <w:jc w:val="left"/>
        <w:rPr>
          <w:rFonts w:ascii="Arial" w:hAnsi="Arial" w:cs="Arial"/>
          <w:iCs/>
          <w:sz w:val="24"/>
          <w:szCs w:val="24"/>
        </w:rPr>
      </w:pPr>
      <w:r w:rsidRPr="00A617FC">
        <w:rPr>
          <w:rFonts w:ascii="Arial" w:hAnsi="Arial" w:cs="Arial"/>
          <w:b/>
          <w:bCs/>
          <w:iCs/>
          <w:sz w:val="24"/>
          <w:szCs w:val="24"/>
        </w:rPr>
        <w:t xml:space="preserve">Project Title: </w:t>
      </w:r>
      <w:r w:rsidRPr="00A617FC">
        <w:rPr>
          <w:rFonts w:ascii="Arial" w:hAnsi="Arial" w:cs="Arial"/>
          <w:iCs/>
          <w:sz w:val="24"/>
          <w:szCs w:val="24"/>
        </w:rPr>
        <w:t>Time Booking System</w:t>
      </w:r>
    </w:p>
    <w:p w14:paraId="0923C5FC" w14:textId="3C6EF8E3" w:rsidR="00EA23B4" w:rsidRDefault="00EA23B4" w:rsidP="00A52948">
      <w:pPr>
        <w:ind w:left="0"/>
        <w:jc w:val="left"/>
        <w:rPr>
          <w:rFonts w:ascii="Arial" w:hAnsi="Arial" w:cs="Arial"/>
          <w:iCs/>
          <w:sz w:val="24"/>
          <w:szCs w:val="24"/>
        </w:rPr>
      </w:pPr>
    </w:p>
    <w:p w14:paraId="0CDD9500" w14:textId="01ECB281" w:rsidR="00AE68D2" w:rsidRDefault="00EA23B4" w:rsidP="00575550">
      <w:pPr>
        <w:ind w:left="0"/>
        <w:jc w:val="left"/>
        <w:rPr>
          <w:rFonts w:ascii="Arial" w:hAnsi="Arial" w:cs="Arial"/>
          <w:iCs/>
          <w:sz w:val="24"/>
          <w:szCs w:val="24"/>
        </w:rPr>
      </w:pPr>
      <w:r w:rsidRPr="00A617FC">
        <w:rPr>
          <w:rFonts w:ascii="Arial" w:hAnsi="Arial" w:cs="Arial"/>
          <w:b/>
          <w:bCs/>
          <w:iCs/>
          <w:sz w:val="24"/>
          <w:szCs w:val="24"/>
        </w:rPr>
        <w:t xml:space="preserve">Project Outline: </w:t>
      </w:r>
      <w:r w:rsidR="00A617FC">
        <w:rPr>
          <w:rFonts w:ascii="Arial" w:hAnsi="Arial" w:cs="Arial"/>
          <w:iCs/>
          <w:sz w:val="24"/>
          <w:szCs w:val="24"/>
        </w:rPr>
        <w:t>Sopra Steria are</w:t>
      </w:r>
      <w:r w:rsidR="000F1FD5">
        <w:rPr>
          <w:rFonts w:ascii="Arial" w:hAnsi="Arial" w:cs="Arial"/>
          <w:iCs/>
          <w:sz w:val="24"/>
          <w:szCs w:val="24"/>
        </w:rPr>
        <w:t xml:space="preserve"> currently</w:t>
      </w:r>
      <w:r w:rsidR="00A617FC">
        <w:rPr>
          <w:rFonts w:ascii="Arial" w:hAnsi="Arial" w:cs="Arial"/>
          <w:iCs/>
          <w:sz w:val="24"/>
          <w:szCs w:val="24"/>
        </w:rPr>
        <w:t xml:space="preserve"> looking at </w:t>
      </w:r>
      <w:r w:rsidR="00B04F46">
        <w:rPr>
          <w:rFonts w:ascii="Arial" w:hAnsi="Arial" w:cs="Arial"/>
          <w:iCs/>
          <w:sz w:val="24"/>
          <w:szCs w:val="24"/>
        </w:rPr>
        <w:t>modernising their time booking system</w:t>
      </w:r>
      <w:r w:rsidR="000F1FD5">
        <w:rPr>
          <w:rFonts w:ascii="Arial" w:hAnsi="Arial" w:cs="Arial"/>
          <w:iCs/>
          <w:sz w:val="24"/>
          <w:szCs w:val="24"/>
        </w:rPr>
        <w:t xml:space="preserve">. Feedback from various stakeholders throughout the business indicates that the current system </w:t>
      </w:r>
      <w:r w:rsidR="002A5BE5">
        <w:rPr>
          <w:rFonts w:ascii="Arial" w:hAnsi="Arial" w:cs="Arial"/>
          <w:iCs/>
          <w:sz w:val="24"/>
          <w:szCs w:val="24"/>
        </w:rPr>
        <w:t>feels somewhat outdated and no longer fit for purpose.</w:t>
      </w:r>
    </w:p>
    <w:p w14:paraId="7088A0CE" w14:textId="448DE38B" w:rsidR="002A5BE5" w:rsidRDefault="002A5BE5" w:rsidP="00575550">
      <w:pPr>
        <w:ind w:left="0"/>
        <w:jc w:val="left"/>
        <w:rPr>
          <w:rFonts w:ascii="Arial" w:hAnsi="Arial" w:cs="Arial"/>
          <w:iCs/>
          <w:sz w:val="24"/>
          <w:szCs w:val="24"/>
        </w:rPr>
      </w:pPr>
    </w:p>
    <w:p w14:paraId="125F1AD9" w14:textId="68110418" w:rsidR="002A5BE5" w:rsidRDefault="00144E15" w:rsidP="00575550">
      <w:pPr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476BAC">
        <w:rPr>
          <w:rFonts w:ascii="Arial" w:hAnsi="Arial" w:cs="Arial"/>
          <w:b/>
          <w:bCs/>
          <w:sz w:val="24"/>
          <w:szCs w:val="24"/>
        </w:rPr>
        <w:t>Scope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702DEF">
        <w:rPr>
          <w:rFonts w:ascii="Arial" w:hAnsi="Arial" w:cs="Arial"/>
          <w:sz w:val="24"/>
          <w:szCs w:val="24"/>
        </w:rPr>
        <w:t>At a high level, the client has requested a new system that allows users to book their time</w:t>
      </w:r>
      <w:r w:rsidR="00F61A2B">
        <w:rPr>
          <w:rFonts w:ascii="Arial" w:hAnsi="Arial" w:cs="Arial"/>
          <w:sz w:val="24"/>
          <w:szCs w:val="24"/>
        </w:rPr>
        <w:t xml:space="preserve"> for the previous week, current week and one week in advance</w:t>
      </w:r>
      <w:r w:rsidR="00221BF7">
        <w:rPr>
          <w:rFonts w:ascii="Arial" w:hAnsi="Arial" w:cs="Arial"/>
          <w:sz w:val="24"/>
          <w:szCs w:val="24"/>
        </w:rPr>
        <w:t xml:space="preserve"> against a </w:t>
      </w:r>
      <w:r w:rsidR="00056A4A">
        <w:rPr>
          <w:rFonts w:ascii="Arial" w:hAnsi="Arial" w:cs="Arial"/>
          <w:sz w:val="24"/>
          <w:szCs w:val="24"/>
        </w:rPr>
        <w:t xml:space="preserve">code that their manager will have assigned to them. The user should be able to </w:t>
      </w:r>
      <w:r w:rsidR="008E2876">
        <w:rPr>
          <w:rFonts w:ascii="Arial" w:hAnsi="Arial" w:cs="Arial"/>
          <w:sz w:val="24"/>
          <w:szCs w:val="24"/>
        </w:rPr>
        <w:t xml:space="preserve">edit </w:t>
      </w:r>
      <w:r w:rsidR="007570D3">
        <w:rPr>
          <w:rFonts w:ascii="Arial" w:hAnsi="Arial" w:cs="Arial"/>
          <w:sz w:val="24"/>
          <w:szCs w:val="24"/>
        </w:rPr>
        <w:t>previous time entries (up to one week in the past)</w:t>
      </w:r>
      <w:r w:rsidR="001156BD">
        <w:rPr>
          <w:rFonts w:ascii="Arial" w:hAnsi="Arial" w:cs="Arial"/>
          <w:sz w:val="24"/>
          <w:szCs w:val="24"/>
        </w:rPr>
        <w:t xml:space="preserve"> and submit </w:t>
      </w:r>
      <w:r w:rsidR="00D80EFC">
        <w:rPr>
          <w:rFonts w:ascii="Arial" w:hAnsi="Arial" w:cs="Arial"/>
          <w:sz w:val="24"/>
          <w:szCs w:val="24"/>
        </w:rPr>
        <w:t>no more than a week in advance</w:t>
      </w:r>
      <w:r w:rsidR="007570D3">
        <w:rPr>
          <w:rFonts w:ascii="Arial" w:hAnsi="Arial" w:cs="Arial"/>
          <w:sz w:val="24"/>
          <w:szCs w:val="24"/>
        </w:rPr>
        <w:t xml:space="preserve">. </w:t>
      </w:r>
    </w:p>
    <w:p w14:paraId="10E09428" w14:textId="7E7790F7" w:rsidR="000B5EC8" w:rsidRDefault="00476BAC" w:rsidP="00575550">
      <w:pPr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must include a manager portal which allows </w:t>
      </w:r>
      <w:r w:rsidR="00683CC3">
        <w:rPr>
          <w:rFonts w:ascii="Arial" w:hAnsi="Arial" w:cs="Arial"/>
          <w:sz w:val="24"/>
          <w:szCs w:val="24"/>
        </w:rPr>
        <w:t>managers</w:t>
      </w:r>
      <w:r>
        <w:rPr>
          <w:rFonts w:ascii="Arial" w:hAnsi="Arial" w:cs="Arial"/>
          <w:sz w:val="24"/>
          <w:szCs w:val="24"/>
        </w:rPr>
        <w:t xml:space="preserve"> to assign codes to their staff</w:t>
      </w:r>
      <w:r w:rsidR="004907F2">
        <w:rPr>
          <w:rFonts w:ascii="Arial" w:hAnsi="Arial" w:cs="Arial"/>
          <w:sz w:val="24"/>
          <w:szCs w:val="24"/>
        </w:rPr>
        <w:t xml:space="preserve"> and</w:t>
      </w:r>
      <w:r w:rsidR="001507AE">
        <w:rPr>
          <w:rFonts w:ascii="Arial" w:hAnsi="Arial" w:cs="Arial"/>
          <w:sz w:val="24"/>
          <w:szCs w:val="24"/>
        </w:rPr>
        <w:t xml:space="preserve"> they should be able to have the option </w:t>
      </w:r>
      <w:r w:rsidR="004907F2">
        <w:rPr>
          <w:rFonts w:ascii="Arial" w:hAnsi="Arial" w:cs="Arial"/>
          <w:sz w:val="24"/>
          <w:szCs w:val="24"/>
        </w:rPr>
        <w:t xml:space="preserve">to enter a specific time parameter that this code </w:t>
      </w:r>
      <w:r w:rsidR="00D000DE">
        <w:rPr>
          <w:rFonts w:ascii="Arial" w:hAnsi="Arial" w:cs="Arial"/>
          <w:sz w:val="24"/>
          <w:szCs w:val="24"/>
        </w:rPr>
        <w:t>will be</w:t>
      </w:r>
      <w:r w:rsidR="004907F2">
        <w:rPr>
          <w:rFonts w:ascii="Arial" w:hAnsi="Arial" w:cs="Arial"/>
          <w:sz w:val="24"/>
          <w:szCs w:val="24"/>
        </w:rPr>
        <w:t xml:space="preserve"> available to them i.e. Employee has access to XYZ code until 12/</w:t>
      </w:r>
      <w:r w:rsidR="00D000DE">
        <w:rPr>
          <w:rFonts w:ascii="Arial" w:hAnsi="Arial" w:cs="Arial"/>
          <w:sz w:val="24"/>
          <w:szCs w:val="24"/>
        </w:rPr>
        <w:t xml:space="preserve">11/23 by which time their project should have ended. </w:t>
      </w:r>
    </w:p>
    <w:p w14:paraId="658B3A1E" w14:textId="32E5FDF8" w:rsidR="00476BAC" w:rsidRDefault="00D000DE" w:rsidP="00575550">
      <w:pPr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Managers should also be able </w:t>
      </w:r>
      <w:r w:rsidR="000B5EC8">
        <w:rPr>
          <w:rFonts w:ascii="Arial" w:hAnsi="Arial" w:cs="Arial"/>
          <w:sz w:val="24"/>
          <w:szCs w:val="24"/>
        </w:rPr>
        <w:t>make time entries on behalf of their staff</w:t>
      </w:r>
      <w:r>
        <w:rPr>
          <w:rFonts w:ascii="Arial" w:hAnsi="Arial" w:cs="Arial"/>
          <w:sz w:val="24"/>
          <w:szCs w:val="24"/>
        </w:rPr>
        <w:t xml:space="preserve"> and edit </w:t>
      </w:r>
      <w:r w:rsidR="0001568D">
        <w:rPr>
          <w:rFonts w:ascii="Arial" w:hAnsi="Arial" w:cs="Arial"/>
          <w:sz w:val="24"/>
          <w:szCs w:val="24"/>
        </w:rPr>
        <w:t xml:space="preserve">previous </w:t>
      </w:r>
      <w:r>
        <w:rPr>
          <w:rFonts w:ascii="Arial" w:hAnsi="Arial" w:cs="Arial"/>
          <w:sz w:val="24"/>
          <w:szCs w:val="24"/>
        </w:rPr>
        <w:t xml:space="preserve">time entries up to </w:t>
      </w:r>
      <w:r w:rsidR="0001568D">
        <w:rPr>
          <w:rFonts w:ascii="Arial" w:hAnsi="Arial" w:cs="Arial"/>
          <w:sz w:val="24"/>
          <w:szCs w:val="24"/>
        </w:rPr>
        <w:t xml:space="preserve">3 months prior. </w:t>
      </w:r>
    </w:p>
    <w:p w14:paraId="3C4CE1D8" w14:textId="6E9C2933" w:rsidR="0001568D" w:rsidRDefault="0001568D" w:rsidP="00575550">
      <w:pPr>
        <w:ind w:left="0"/>
        <w:jc w:val="left"/>
        <w:rPr>
          <w:rFonts w:ascii="Arial" w:hAnsi="Arial" w:cs="Arial"/>
          <w:sz w:val="24"/>
          <w:szCs w:val="24"/>
        </w:rPr>
      </w:pPr>
    </w:p>
    <w:p w14:paraId="77E57F89" w14:textId="6F4B6D0A" w:rsidR="006161FA" w:rsidRDefault="006161FA" w:rsidP="00575550">
      <w:pPr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Timing: </w:t>
      </w:r>
      <w:r>
        <w:rPr>
          <w:rFonts w:ascii="Arial" w:hAnsi="Arial" w:cs="Arial"/>
          <w:sz w:val="24"/>
          <w:szCs w:val="24"/>
        </w:rPr>
        <w:t xml:space="preserve">The project currently has </w:t>
      </w:r>
      <w:r w:rsidR="008E5C27">
        <w:rPr>
          <w:rFonts w:ascii="Arial" w:hAnsi="Arial" w:cs="Arial"/>
          <w:sz w:val="24"/>
          <w:szCs w:val="24"/>
        </w:rPr>
        <w:t xml:space="preserve">an initial deadline of </w:t>
      </w:r>
      <w:r w:rsidR="009D613A">
        <w:rPr>
          <w:rFonts w:ascii="Arial" w:hAnsi="Arial" w:cs="Arial"/>
          <w:sz w:val="24"/>
          <w:szCs w:val="24"/>
        </w:rPr>
        <w:t>two</w:t>
      </w:r>
      <w:r w:rsidR="0072518B">
        <w:rPr>
          <w:rFonts w:ascii="Arial" w:hAnsi="Arial" w:cs="Arial"/>
          <w:sz w:val="24"/>
          <w:szCs w:val="24"/>
        </w:rPr>
        <w:t xml:space="preserve"> weeks, at which point the client would expect to see a minimum viable product (MVP). </w:t>
      </w:r>
    </w:p>
    <w:p w14:paraId="23B9EB5F" w14:textId="2E87556F" w:rsidR="00DD4509" w:rsidRDefault="00DD4509" w:rsidP="00575550">
      <w:pPr>
        <w:ind w:left="0"/>
        <w:jc w:val="left"/>
        <w:rPr>
          <w:rFonts w:ascii="Arial" w:hAnsi="Arial" w:cs="Arial"/>
          <w:sz w:val="24"/>
          <w:szCs w:val="24"/>
        </w:rPr>
      </w:pPr>
    </w:p>
    <w:p w14:paraId="1FFCD14B" w14:textId="77777777" w:rsidR="009D613A" w:rsidRPr="009D613A" w:rsidRDefault="009D613A" w:rsidP="009D613A">
      <w:pPr>
        <w:ind w:left="0"/>
        <w:jc w:val="left"/>
        <w:rPr>
          <w:rFonts w:ascii="Arial" w:hAnsi="Arial" w:cs="Arial"/>
          <w:b/>
          <w:bCs/>
          <w:sz w:val="24"/>
          <w:szCs w:val="24"/>
        </w:rPr>
      </w:pPr>
      <w:r w:rsidRPr="009D613A">
        <w:rPr>
          <w:rFonts w:ascii="Arial" w:hAnsi="Arial" w:cs="Arial"/>
          <w:b/>
          <w:bCs/>
          <w:sz w:val="24"/>
          <w:szCs w:val="24"/>
        </w:rPr>
        <w:t xml:space="preserve">Methodology: </w:t>
      </w:r>
      <w:r w:rsidRPr="009D613A">
        <w:rPr>
          <w:rFonts w:ascii="Arial" w:hAnsi="Arial" w:cs="Arial"/>
          <w:sz w:val="24"/>
          <w:szCs w:val="24"/>
        </w:rPr>
        <w:t>The client has requested that this project should follow agile methodology in which small pieces of functionality are created in cycles.</w:t>
      </w:r>
    </w:p>
    <w:p w14:paraId="4363E621" w14:textId="6A8049A4" w:rsidR="003B5BDD" w:rsidRDefault="003B5BDD" w:rsidP="00575550">
      <w:pPr>
        <w:ind w:left="0"/>
        <w:jc w:val="left"/>
        <w:rPr>
          <w:rFonts w:ascii="Arial" w:hAnsi="Arial" w:cs="Arial"/>
          <w:sz w:val="24"/>
          <w:szCs w:val="24"/>
        </w:rPr>
      </w:pPr>
    </w:p>
    <w:p w14:paraId="5696079F" w14:textId="77777777" w:rsidR="003B5BDD" w:rsidRPr="00DD4509" w:rsidRDefault="003B5BDD" w:rsidP="00575550">
      <w:pPr>
        <w:ind w:left="0"/>
        <w:jc w:val="left"/>
        <w:rPr>
          <w:rFonts w:ascii="Arial" w:hAnsi="Arial" w:cs="Arial"/>
          <w:sz w:val="24"/>
          <w:szCs w:val="24"/>
        </w:rPr>
      </w:pPr>
    </w:p>
    <w:p w14:paraId="4716F8FC" w14:textId="42E0E538" w:rsidR="003B3702" w:rsidRPr="00B85E44" w:rsidRDefault="003B3702">
      <w:pPr>
        <w:rPr>
          <w:rFonts w:ascii="Arial" w:hAnsi="Arial" w:cs="Arial"/>
        </w:rPr>
      </w:pPr>
    </w:p>
    <w:p w14:paraId="6DDB6664" w14:textId="24BF3BB6" w:rsidR="00CD3665" w:rsidRPr="00BE1687" w:rsidRDefault="00CD3665" w:rsidP="00BE1687">
      <w:pPr>
        <w:spacing w:before="0" w:line="240" w:lineRule="auto"/>
        <w:ind w:left="0"/>
        <w:jc w:val="left"/>
        <w:rPr>
          <w:rFonts w:ascii="Arial" w:hAnsi="Arial" w:cs="Arial"/>
          <w:b/>
          <w:bCs/>
          <w:sz w:val="32"/>
          <w:szCs w:val="32"/>
        </w:rPr>
      </w:pPr>
    </w:p>
    <w:sectPr w:rsidR="00CD3665" w:rsidRPr="00BE1687" w:rsidSect="004E460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43E9A" w14:textId="77777777" w:rsidR="001B6F86" w:rsidRPr="00B8180E" w:rsidRDefault="001B6F86">
      <w:r w:rsidRPr="00B8180E">
        <w:separator/>
      </w:r>
    </w:p>
  </w:endnote>
  <w:endnote w:type="continuationSeparator" w:id="0">
    <w:p w14:paraId="5B62734B" w14:textId="77777777" w:rsidR="001B6F86" w:rsidRPr="00B8180E" w:rsidRDefault="001B6F86">
      <w:r w:rsidRPr="00B818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682D4" w14:textId="5C06B0E0" w:rsidR="00B8180E" w:rsidRPr="00B8180E" w:rsidRDefault="00B8180E" w:rsidP="00B8180E">
    <w:pPr>
      <w:pStyle w:val="FooterStyle"/>
      <w:ind w:left="0"/>
    </w:pPr>
    <w:r w:rsidRPr="00B8180E">
      <w:rPr>
        <w:noProof/>
        <w:lang w:eastAsia="en-GB"/>
      </w:rPr>
      <w:drawing>
        <wp:anchor distT="0" distB="0" distL="114300" distR="114300" simplePos="0" relativeHeight="251655680" behindDoc="0" locked="0" layoutInCell="1" allowOverlap="1" wp14:anchorId="630A9723" wp14:editId="28550E15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6350" b="698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180E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209F27A" wp14:editId="32A80AA9">
              <wp:simplePos x="0" y="0"/>
              <wp:positionH relativeFrom="column">
                <wp:posOffset>-45720</wp:posOffset>
              </wp:positionH>
              <wp:positionV relativeFrom="paragraph">
                <wp:posOffset>113030</wp:posOffset>
              </wp:positionV>
              <wp:extent cx="601281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281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80728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9pt" to="469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" strokecolor="#cf022b" strokeweight=".5pt"/>
          </w:pict>
        </mc:Fallback>
      </mc:AlternateContent>
    </w:r>
    <w:r w:rsidRPr="00B8180E">
      <w:t xml:space="preserve">© Sopra Steria Group, </w:t>
    </w:r>
    <w:r w:rsidRPr="00B8180E">
      <w:fldChar w:fldCharType="begin"/>
    </w:r>
    <w:r w:rsidRPr="00B8180E">
      <w:instrText xml:space="preserve"> DATE \@ "yyyy" \* MERGEFORMAT </w:instrText>
    </w:r>
    <w:r w:rsidRPr="00B8180E">
      <w:fldChar w:fldCharType="separate"/>
    </w:r>
    <w:r w:rsidR="009D613A">
      <w:rPr>
        <w:noProof/>
      </w:rPr>
      <w:t>2024</w:t>
    </w:r>
    <w:r w:rsidRPr="00B8180E">
      <w:fldChar w:fldCharType="end"/>
    </w:r>
    <w:r w:rsidR="00F740E8" w:rsidRPr="00B8180E">
      <w:t xml:space="preserve"> </w:t>
    </w:r>
  </w:p>
  <w:p w14:paraId="3B65D988" w14:textId="48443CEA" w:rsidR="00B8180E" w:rsidRPr="00B8180E" w:rsidRDefault="00B8180E" w:rsidP="00B8180E">
    <w:pPr>
      <w:pStyle w:val="FooterPageNumber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E706" w14:textId="458BD56A" w:rsidR="00B8180E" w:rsidRPr="00B8180E" w:rsidRDefault="00B8180E" w:rsidP="00B8180E">
    <w:pPr>
      <w:pStyle w:val="FooterStyle"/>
      <w:ind w:left="0"/>
    </w:pPr>
    <w:r w:rsidRPr="00B8180E">
      <w:rPr>
        <w:noProof/>
        <w:lang w:eastAsia="en-GB"/>
      </w:rPr>
      <w:drawing>
        <wp:anchor distT="0" distB="0" distL="114300" distR="114300" simplePos="0" relativeHeight="251660800" behindDoc="0" locked="0" layoutInCell="1" allowOverlap="1" wp14:anchorId="73ADD526" wp14:editId="6ED71840">
          <wp:simplePos x="0" y="0"/>
          <wp:positionH relativeFrom="column">
            <wp:posOffset>4697730</wp:posOffset>
          </wp:positionH>
          <wp:positionV relativeFrom="paragraph">
            <wp:posOffset>-118110</wp:posOffset>
          </wp:positionV>
          <wp:extent cx="1746250" cy="449580"/>
          <wp:effectExtent l="0" t="0" r="6350" b="762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180E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CA3C6C" wp14:editId="057CC7BD">
              <wp:simplePos x="0" y="0"/>
              <wp:positionH relativeFrom="column">
                <wp:posOffset>-6350</wp:posOffset>
              </wp:positionH>
              <wp:positionV relativeFrom="paragraph">
                <wp:posOffset>110490</wp:posOffset>
              </wp:positionV>
              <wp:extent cx="475043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0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82581" id="Straight Connector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7pt" to="373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" strokecolor="#cf022b" strokeweight=".5pt"/>
          </w:pict>
        </mc:Fallback>
      </mc:AlternateContent>
    </w:r>
    <w:r w:rsidRPr="00B8180E">
      <w:t xml:space="preserve">© Sopra Steria Group, </w:t>
    </w:r>
    <w:r w:rsidRPr="00B8180E">
      <w:fldChar w:fldCharType="begin"/>
    </w:r>
    <w:r w:rsidRPr="00B8180E">
      <w:instrText xml:space="preserve"> DATE \@ "yyyy" \* MERGEFORMAT </w:instrText>
    </w:r>
    <w:r w:rsidRPr="00B8180E">
      <w:fldChar w:fldCharType="separate"/>
    </w:r>
    <w:r w:rsidR="009D613A">
      <w:rPr>
        <w:noProof/>
      </w:rPr>
      <w:t>2024</w:t>
    </w:r>
    <w:r w:rsidRPr="00B8180E">
      <w:fldChar w:fldCharType="end"/>
    </w:r>
    <w:r w:rsidR="00F740E8" w:rsidRPr="00B8180E">
      <w:t xml:space="preserve"> </w:t>
    </w:r>
  </w:p>
  <w:p w14:paraId="4B43A0AE" w14:textId="13619208" w:rsidR="00B8180E" w:rsidRPr="00B8180E" w:rsidRDefault="00B8180E" w:rsidP="00B8180E">
    <w:pPr>
      <w:pStyle w:val="FooterPageNumber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9751" w14:textId="77777777" w:rsidR="001B6F86" w:rsidRPr="00B8180E" w:rsidRDefault="001B6F86"/>
  </w:footnote>
  <w:footnote w:type="continuationSeparator" w:id="0">
    <w:p w14:paraId="57B8ED71" w14:textId="77777777" w:rsidR="001B6F86" w:rsidRPr="00B8180E" w:rsidRDefault="001B6F86"/>
  </w:footnote>
  <w:footnote w:type="continuationNotice" w:id="1">
    <w:p w14:paraId="1C45E935" w14:textId="77777777" w:rsidR="001B6F86" w:rsidRPr="00B8180E" w:rsidRDefault="001B6F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0F698" w14:textId="1EAD24DB" w:rsidR="000347A4" w:rsidRDefault="000347A4" w:rsidP="00B8180E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Style w:val="HeaderConfidentialChar"/>
        <w:color w:val="CF022B"/>
        <w:lang w:val="en-GB"/>
      </w:rPr>
    </w:pPr>
  </w:p>
  <w:p w14:paraId="736B9715" w14:textId="77777777" w:rsidR="000347A4" w:rsidRDefault="000347A4" w:rsidP="00B8180E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Style w:val="HeaderConfidentialChar"/>
        <w:color w:val="CF022B"/>
        <w:lang w:val="en-GB"/>
      </w:rPr>
    </w:pPr>
  </w:p>
  <w:p w14:paraId="6838D012" w14:textId="360F5EBA" w:rsidR="00B8180E" w:rsidRPr="00B8180E" w:rsidRDefault="00B8180E" w:rsidP="00B8180E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 w:rsidRPr="00B8180E">
      <w:rPr>
        <w:rStyle w:val="HeaderConfidentialChar"/>
        <w:color w:val="CF022B"/>
        <w:lang w:val="en-GB"/>
      </w:rPr>
      <w:fldChar w:fldCharType="begin"/>
    </w:r>
    <w:r w:rsidRPr="00B8180E">
      <w:rPr>
        <w:rStyle w:val="HeaderConfidentialChar"/>
        <w:color w:val="CF022B"/>
        <w:lang w:val="en-GB"/>
      </w:rPr>
      <w:instrText xml:space="preserve"> DOCPROPERTY  DOCSPROP_confidential  \* MERGEFORMAT </w:instrText>
    </w:r>
    <w:r w:rsidRPr="00B8180E">
      <w:rPr>
        <w:rStyle w:val="HeaderConfidentialChar"/>
        <w:color w:val="CF022B"/>
        <w:lang w:val="en-GB"/>
      </w:rPr>
      <w:fldChar w:fldCharType="end"/>
    </w:r>
    <w:r w:rsidRPr="00B8180E">
      <w:rPr>
        <w:rStyle w:val="HeaderRightChar"/>
        <w:lang w:val="en-GB"/>
      </w:rPr>
      <w:fldChar w:fldCharType="begin"/>
    </w:r>
    <w:r w:rsidRPr="00B8180E">
      <w:rPr>
        <w:rStyle w:val="HeaderRightChar"/>
        <w:lang w:val="en-GB"/>
      </w:rPr>
      <w:instrText xml:space="preserve"> DOCPROPERTY  DOCSPROP_firstpagesubheader  \* MERGEFORMAT </w:instrText>
    </w:r>
    <w:r w:rsidRPr="00B8180E">
      <w:rPr>
        <w:rStyle w:val="HeaderRightChar"/>
        <w:lang w:val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C8FC3" w14:textId="77777777" w:rsidR="003077AF" w:rsidRDefault="003077AF" w:rsidP="00AF09A8">
    <w:pPr>
      <w:pStyle w:val="HeaderRight"/>
      <w:jc w:val="right"/>
      <w:rPr>
        <w:color w:val="FF0000"/>
      </w:rPr>
    </w:pPr>
  </w:p>
  <w:p w14:paraId="782C51FE" w14:textId="2BE45795" w:rsidR="008A3688" w:rsidRDefault="00B8180E" w:rsidP="008A3688">
    <w:pPr>
      <w:pStyle w:val="HeaderRight"/>
      <w:jc w:val="right"/>
    </w:pPr>
    <w:r w:rsidRPr="00B8180E">
      <w:tab/>
    </w:r>
  </w:p>
  <w:p w14:paraId="654208CF" w14:textId="2D60CD42" w:rsidR="00B8180E" w:rsidRPr="00B8180E" w:rsidRDefault="00B8180E" w:rsidP="008A3688">
    <w:pPr>
      <w:pStyle w:val="HeaderRight"/>
      <w:jc w:val="right"/>
    </w:pPr>
    <w:r w:rsidRPr="00B8180E">
      <w:rPr>
        <w:rStyle w:val="HeaderConfidentialChar"/>
        <w:color w:val="CF022B"/>
        <w:lang w:val="en-GB"/>
      </w:rPr>
      <w:fldChar w:fldCharType="begin"/>
    </w:r>
    <w:r w:rsidRPr="00B8180E">
      <w:rPr>
        <w:rStyle w:val="HeaderConfidentialChar"/>
        <w:color w:val="CF022B"/>
        <w:lang w:val="en-GB"/>
      </w:rPr>
      <w:instrText xml:space="preserve"> DOCPROPERTY  DOCSPROP_confidential  \* MERGEFORMAT </w:instrText>
    </w:r>
    <w:r w:rsidRPr="00B8180E">
      <w:rPr>
        <w:rStyle w:val="HeaderConfidentialChar"/>
        <w:color w:val="CF022B"/>
        <w:lang w:val="en-GB"/>
      </w:rPr>
      <w:fldChar w:fldCharType="end"/>
    </w:r>
    <w:r w:rsidRPr="00B8180E">
      <w:tab/>
    </w:r>
    <w:r w:rsidRPr="00B8180E">
      <w:rPr>
        <w:rStyle w:val="HeaderRightChar"/>
        <w:lang w:val="en-GB"/>
      </w:rPr>
      <w:fldChar w:fldCharType="begin"/>
    </w:r>
    <w:r w:rsidRPr="00B8180E">
      <w:rPr>
        <w:rStyle w:val="HeaderRightChar"/>
        <w:lang w:val="en-GB"/>
      </w:rPr>
      <w:instrText xml:space="preserve"> DOCPROPERTY  DOCSPROP_firstpagesubheader  \* MERGEFORMAT </w:instrText>
    </w:r>
    <w:r w:rsidRPr="00B8180E">
      <w:rPr>
        <w:rStyle w:val="HeaderRightChar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04"/>
      </v:shape>
    </w:pict>
  </w:numPicBullet>
  <w:abstractNum w:abstractNumId="0" w15:restartNumberingAfterBreak="0">
    <w:nsid w:val="FFFFFF82"/>
    <w:multiLevelType w:val="singleLevel"/>
    <w:tmpl w:val="E828CE7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" w15:restartNumberingAfterBreak="0">
    <w:nsid w:val="04F01E48"/>
    <w:multiLevelType w:val="multilevel"/>
    <w:tmpl w:val="13DAE582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 w15:restartNumberingAfterBreak="0">
    <w:nsid w:val="07270D5D"/>
    <w:multiLevelType w:val="multilevel"/>
    <w:tmpl w:val="FC82AAC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firstLine="511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" w15:restartNumberingAfterBreak="0">
    <w:nsid w:val="0A21449A"/>
    <w:multiLevelType w:val="multilevel"/>
    <w:tmpl w:val="E2E8A3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24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AF343C2"/>
    <w:multiLevelType w:val="hybridMultilevel"/>
    <w:tmpl w:val="5376401A"/>
    <w:lvl w:ilvl="0" w:tplc="BA025092">
      <w:start w:val="1"/>
      <w:numFmt w:val="bullet"/>
      <w:pStyle w:val="ListBullet"/>
      <w:lvlText w:val=""/>
      <w:lvlJc w:val="left"/>
      <w:pPr>
        <w:ind w:left="921" w:hanging="360"/>
      </w:pPr>
      <w:rPr>
        <w:rFonts w:ascii="Wingdings" w:hAnsi="Wingdings" w:hint="default"/>
        <w:color w:val="CF022B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0B711C5D"/>
    <w:multiLevelType w:val="hybridMultilevel"/>
    <w:tmpl w:val="DE2E17F8"/>
    <w:lvl w:ilvl="0" w:tplc="3D9CFF62">
      <w:start w:val="1"/>
      <w:numFmt w:val="decimal"/>
      <w:pStyle w:val="TableNumberedlist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 w15:restartNumberingAfterBreak="0">
    <w:nsid w:val="0E3A6AAE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0F9D20B2"/>
    <w:multiLevelType w:val="hybridMultilevel"/>
    <w:tmpl w:val="DB527E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640793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19F20938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22A0182C"/>
    <w:multiLevelType w:val="multilevel"/>
    <w:tmpl w:val="10CA6C4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."/>
      <w:lvlJc w:val="left"/>
      <w:pPr>
        <w:ind w:left="561" w:firstLine="0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1" w15:restartNumberingAfterBreak="0">
    <w:nsid w:val="231179A7"/>
    <w:multiLevelType w:val="multilevel"/>
    <w:tmpl w:val="3C44883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2" w15:restartNumberingAfterBreak="0">
    <w:nsid w:val="24C26399"/>
    <w:multiLevelType w:val="multilevel"/>
    <w:tmpl w:val="400A0E6E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2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3" w15:restartNumberingAfterBreak="0">
    <w:nsid w:val="31F00E68"/>
    <w:multiLevelType w:val="multilevel"/>
    <w:tmpl w:val="7A76607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247"/>
        </w:tabs>
        <w:ind w:left="1247" w:hanging="686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4" w15:restartNumberingAfterBreak="0">
    <w:nsid w:val="32274162"/>
    <w:multiLevelType w:val="hybridMultilevel"/>
    <w:tmpl w:val="F4A27E3A"/>
    <w:lvl w:ilvl="0" w:tplc="348AF616">
      <w:start w:val="1"/>
      <w:numFmt w:val="decimal"/>
      <w:pStyle w:val="NumberedList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B20348"/>
    <w:multiLevelType w:val="multilevel"/>
    <w:tmpl w:val="B5C021E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hanging="283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6" w15:restartNumberingAfterBreak="0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7" w15:restartNumberingAfterBreak="0">
    <w:nsid w:val="34990C7B"/>
    <w:multiLevelType w:val="multilevel"/>
    <w:tmpl w:val="35288E94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36FA4AE7"/>
    <w:multiLevelType w:val="hybridMultilevel"/>
    <w:tmpl w:val="A2EC9F96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 w15:restartNumberingAfterBreak="0">
    <w:nsid w:val="3BFE492C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C327B"/>
    <w:multiLevelType w:val="hybridMultilevel"/>
    <w:tmpl w:val="ADDE90CC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411C05F7"/>
    <w:multiLevelType w:val="multilevel"/>
    <w:tmpl w:val="D2D2452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2" w15:restartNumberingAfterBreak="0">
    <w:nsid w:val="436B2DDF"/>
    <w:multiLevelType w:val="multilevel"/>
    <w:tmpl w:val="4904AC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nothing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3" w15:restartNumberingAfterBreak="0">
    <w:nsid w:val="44B76C26"/>
    <w:multiLevelType w:val="hybridMultilevel"/>
    <w:tmpl w:val="8C2E2FF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1026A1"/>
    <w:multiLevelType w:val="multilevel"/>
    <w:tmpl w:val="31D2B2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5" w15:restartNumberingAfterBreak="0">
    <w:nsid w:val="47D9090E"/>
    <w:multiLevelType w:val="multilevel"/>
    <w:tmpl w:val="045A43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928"/>
        </w:tabs>
        <w:ind w:left="1928" w:hanging="1367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6" w15:restartNumberingAfterBreak="0">
    <w:nsid w:val="49E64E9D"/>
    <w:multiLevelType w:val="multilevel"/>
    <w:tmpl w:val="9D3C8A5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7" w15:restartNumberingAfterBreak="0">
    <w:nsid w:val="4A2241BD"/>
    <w:multiLevelType w:val="hybridMultilevel"/>
    <w:tmpl w:val="7F625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14F5E"/>
    <w:multiLevelType w:val="hybridMultilevel"/>
    <w:tmpl w:val="472E3D8A"/>
    <w:lvl w:ilvl="0" w:tplc="EAA6664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9" w15:restartNumberingAfterBreak="0">
    <w:nsid w:val="4F0E0140"/>
    <w:multiLevelType w:val="hybridMultilevel"/>
    <w:tmpl w:val="5E16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B6AF4"/>
    <w:multiLevelType w:val="multilevel"/>
    <w:tmpl w:val="2160C35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1" w15:restartNumberingAfterBreak="0">
    <w:nsid w:val="55722F5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6490839"/>
    <w:multiLevelType w:val="hybridMultilevel"/>
    <w:tmpl w:val="57862176"/>
    <w:lvl w:ilvl="0" w:tplc="0B04D3B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5C991649"/>
    <w:multiLevelType w:val="multilevel"/>
    <w:tmpl w:val="192055E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4" w15:restartNumberingAfterBreak="0">
    <w:nsid w:val="5E89057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FA0426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BB52C0"/>
    <w:multiLevelType w:val="multilevel"/>
    <w:tmpl w:val="03D6811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 -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7" w15:restartNumberingAfterBreak="0">
    <w:nsid w:val="60EB6CAE"/>
    <w:multiLevelType w:val="hybridMultilevel"/>
    <w:tmpl w:val="1840B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C13F8E"/>
    <w:multiLevelType w:val="hybridMultilevel"/>
    <w:tmpl w:val="E108A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6403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41" w15:restartNumberingAfterBreak="0">
    <w:nsid w:val="6E6B423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6F072372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43" w15:restartNumberingAfterBreak="0">
    <w:nsid w:val="719E7C01"/>
    <w:multiLevelType w:val="multilevel"/>
    <w:tmpl w:val="C1042E3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44" w15:restartNumberingAfterBreak="0">
    <w:nsid w:val="76F601B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96653519">
    <w:abstractNumId w:val="0"/>
  </w:num>
  <w:num w:numId="2" w16cid:durableId="805046864">
    <w:abstractNumId w:val="3"/>
  </w:num>
  <w:num w:numId="3" w16cid:durableId="168103096">
    <w:abstractNumId w:val="4"/>
  </w:num>
  <w:num w:numId="4" w16cid:durableId="1036126323">
    <w:abstractNumId w:val="16"/>
  </w:num>
  <w:num w:numId="5" w16cid:durableId="582641125">
    <w:abstractNumId w:val="1"/>
  </w:num>
  <w:num w:numId="6" w16cid:durableId="1821845989">
    <w:abstractNumId w:val="14"/>
    <w:lvlOverride w:ilvl="0">
      <w:startOverride w:val="1"/>
    </w:lvlOverride>
  </w:num>
  <w:num w:numId="7" w16cid:durableId="102000202">
    <w:abstractNumId w:val="14"/>
  </w:num>
  <w:num w:numId="8" w16cid:durableId="143473853">
    <w:abstractNumId w:val="14"/>
    <w:lvlOverride w:ilvl="0">
      <w:startOverride w:val="1"/>
    </w:lvlOverride>
  </w:num>
  <w:num w:numId="9" w16cid:durableId="1697071986">
    <w:abstractNumId w:val="14"/>
    <w:lvlOverride w:ilvl="0">
      <w:startOverride w:val="1"/>
    </w:lvlOverride>
  </w:num>
  <w:num w:numId="10" w16cid:durableId="775515758">
    <w:abstractNumId w:val="21"/>
  </w:num>
  <w:num w:numId="11" w16cid:durableId="1401439100">
    <w:abstractNumId w:val="30"/>
  </w:num>
  <w:num w:numId="12" w16cid:durableId="602541741">
    <w:abstractNumId w:val="32"/>
  </w:num>
  <w:num w:numId="13" w16cid:durableId="1258173135">
    <w:abstractNumId w:val="19"/>
  </w:num>
  <w:num w:numId="14" w16cid:durableId="2004116918">
    <w:abstractNumId w:val="6"/>
  </w:num>
  <w:num w:numId="15" w16cid:durableId="320817315">
    <w:abstractNumId w:val="9"/>
  </w:num>
  <w:num w:numId="16" w16cid:durableId="856046606">
    <w:abstractNumId w:val="28"/>
  </w:num>
  <w:num w:numId="17" w16cid:durableId="173080726">
    <w:abstractNumId w:val="17"/>
  </w:num>
  <w:num w:numId="18" w16cid:durableId="979698751">
    <w:abstractNumId w:val="40"/>
  </w:num>
  <w:num w:numId="19" w16cid:durableId="677540276">
    <w:abstractNumId w:val="24"/>
  </w:num>
  <w:num w:numId="20" w16cid:durableId="1317537490">
    <w:abstractNumId w:val="34"/>
  </w:num>
  <w:num w:numId="21" w16cid:durableId="16741946">
    <w:abstractNumId w:val="41"/>
  </w:num>
  <w:num w:numId="22" w16cid:durableId="1794592610">
    <w:abstractNumId w:val="43"/>
  </w:num>
  <w:num w:numId="23" w16cid:durableId="486408529">
    <w:abstractNumId w:val="33"/>
  </w:num>
  <w:num w:numId="24" w16cid:durableId="820656304">
    <w:abstractNumId w:val="11"/>
  </w:num>
  <w:num w:numId="25" w16cid:durableId="409697985">
    <w:abstractNumId w:val="26"/>
  </w:num>
  <w:num w:numId="26" w16cid:durableId="1787891229">
    <w:abstractNumId w:val="22"/>
  </w:num>
  <w:num w:numId="27" w16cid:durableId="1794325136">
    <w:abstractNumId w:val="31"/>
  </w:num>
  <w:num w:numId="28" w16cid:durableId="694040935">
    <w:abstractNumId w:val="36"/>
  </w:num>
  <w:num w:numId="29" w16cid:durableId="234703857">
    <w:abstractNumId w:val="10"/>
  </w:num>
  <w:num w:numId="30" w16cid:durableId="2026133938">
    <w:abstractNumId w:val="25"/>
  </w:num>
  <w:num w:numId="31" w16cid:durableId="1576207931">
    <w:abstractNumId w:val="35"/>
  </w:num>
  <w:num w:numId="32" w16cid:durableId="596864514">
    <w:abstractNumId w:val="13"/>
  </w:num>
  <w:num w:numId="33" w16cid:durableId="360476643">
    <w:abstractNumId w:val="15"/>
  </w:num>
  <w:num w:numId="34" w16cid:durableId="443424316">
    <w:abstractNumId w:val="2"/>
  </w:num>
  <w:num w:numId="35" w16cid:durableId="729307254">
    <w:abstractNumId w:val="39"/>
  </w:num>
  <w:num w:numId="36" w16cid:durableId="1330600392">
    <w:abstractNumId w:val="44"/>
  </w:num>
  <w:num w:numId="37" w16cid:durableId="838933891">
    <w:abstractNumId w:val="5"/>
  </w:num>
  <w:num w:numId="38" w16cid:durableId="1226375961">
    <w:abstractNumId w:val="42"/>
  </w:num>
  <w:num w:numId="39" w16cid:durableId="1575553922">
    <w:abstractNumId w:val="8"/>
  </w:num>
  <w:num w:numId="40" w16cid:durableId="1368918423">
    <w:abstractNumId w:val="12"/>
  </w:num>
  <w:num w:numId="41" w16cid:durableId="10723838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83940126">
    <w:abstractNumId w:val="7"/>
  </w:num>
  <w:num w:numId="43" w16cid:durableId="595597426">
    <w:abstractNumId w:val="7"/>
  </w:num>
  <w:num w:numId="44" w16cid:durableId="296378222">
    <w:abstractNumId w:val="38"/>
  </w:num>
  <w:num w:numId="45" w16cid:durableId="1382440728">
    <w:abstractNumId w:val="27"/>
  </w:num>
  <w:num w:numId="46" w16cid:durableId="597982107">
    <w:abstractNumId w:val="29"/>
  </w:num>
  <w:num w:numId="47" w16cid:durableId="1527670438">
    <w:abstractNumId w:val="37"/>
  </w:num>
  <w:num w:numId="48" w16cid:durableId="117916718">
    <w:abstractNumId w:val="18"/>
  </w:num>
  <w:num w:numId="49" w16cid:durableId="1716923551">
    <w:abstractNumId w:val="20"/>
  </w:num>
  <w:num w:numId="50" w16cid:durableId="457573974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withGri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9217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B8180E"/>
    <w:rsid w:val="00002934"/>
    <w:rsid w:val="0001568D"/>
    <w:rsid w:val="00023404"/>
    <w:rsid w:val="000311FA"/>
    <w:rsid w:val="000347A4"/>
    <w:rsid w:val="0003611E"/>
    <w:rsid w:val="00037BC2"/>
    <w:rsid w:val="00047BD2"/>
    <w:rsid w:val="00047FF4"/>
    <w:rsid w:val="00056A4A"/>
    <w:rsid w:val="00062C3D"/>
    <w:rsid w:val="00063AB5"/>
    <w:rsid w:val="0006588B"/>
    <w:rsid w:val="0006638E"/>
    <w:rsid w:val="000734C9"/>
    <w:rsid w:val="00074A40"/>
    <w:rsid w:val="00080B9C"/>
    <w:rsid w:val="00084DFC"/>
    <w:rsid w:val="0009066B"/>
    <w:rsid w:val="000914A8"/>
    <w:rsid w:val="00093B68"/>
    <w:rsid w:val="00093EE2"/>
    <w:rsid w:val="00095F02"/>
    <w:rsid w:val="000A0053"/>
    <w:rsid w:val="000A3ADC"/>
    <w:rsid w:val="000B00C6"/>
    <w:rsid w:val="000B5EC8"/>
    <w:rsid w:val="000B6A4E"/>
    <w:rsid w:val="000B6FEC"/>
    <w:rsid w:val="000C2015"/>
    <w:rsid w:val="000C4900"/>
    <w:rsid w:val="000C5515"/>
    <w:rsid w:val="000C59DA"/>
    <w:rsid w:val="000D0117"/>
    <w:rsid w:val="000D3F65"/>
    <w:rsid w:val="000F1FD5"/>
    <w:rsid w:val="001156BD"/>
    <w:rsid w:val="001207E1"/>
    <w:rsid w:val="001275CC"/>
    <w:rsid w:val="00127DD9"/>
    <w:rsid w:val="00134848"/>
    <w:rsid w:val="00136DDD"/>
    <w:rsid w:val="001402DA"/>
    <w:rsid w:val="00144E15"/>
    <w:rsid w:val="0014624F"/>
    <w:rsid w:val="001476D7"/>
    <w:rsid w:val="001507AE"/>
    <w:rsid w:val="00157875"/>
    <w:rsid w:val="00164256"/>
    <w:rsid w:val="0017371C"/>
    <w:rsid w:val="00181A4B"/>
    <w:rsid w:val="00184757"/>
    <w:rsid w:val="001902C2"/>
    <w:rsid w:val="00190CBC"/>
    <w:rsid w:val="001921E5"/>
    <w:rsid w:val="0019249D"/>
    <w:rsid w:val="001948F4"/>
    <w:rsid w:val="00196427"/>
    <w:rsid w:val="001A348A"/>
    <w:rsid w:val="001A7D8D"/>
    <w:rsid w:val="001B2521"/>
    <w:rsid w:val="001B6F86"/>
    <w:rsid w:val="001B711A"/>
    <w:rsid w:val="001D1517"/>
    <w:rsid w:val="001D3E24"/>
    <w:rsid w:val="001D44A5"/>
    <w:rsid w:val="00211ADE"/>
    <w:rsid w:val="00211BA9"/>
    <w:rsid w:val="00215370"/>
    <w:rsid w:val="002212DF"/>
    <w:rsid w:val="00221BF7"/>
    <w:rsid w:val="002268AC"/>
    <w:rsid w:val="002305A9"/>
    <w:rsid w:val="00233EC4"/>
    <w:rsid w:val="00241C32"/>
    <w:rsid w:val="00247A81"/>
    <w:rsid w:val="00251211"/>
    <w:rsid w:val="00253AEC"/>
    <w:rsid w:val="00256AC2"/>
    <w:rsid w:val="0026325F"/>
    <w:rsid w:val="00263AF4"/>
    <w:rsid w:val="0026488C"/>
    <w:rsid w:val="00265673"/>
    <w:rsid w:val="00271EB2"/>
    <w:rsid w:val="00271EF2"/>
    <w:rsid w:val="00291196"/>
    <w:rsid w:val="002A587A"/>
    <w:rsid w:val="002A5BE5"/>
    <w:rsid w:val="002A6008"/>
    <w:rsid w:val="002B070C"/>
    <w:rsid w:val="002B3E69"/>
    <w:rsid w:val="002B4C7A"/>
    <w:rsid w:val="002B7D7F"/>
    <w:rsid w:val="002D3792"/>
    <w:rsid w:val="002D6BE7"/>
    <w:rsid w:val="002E0647"/>
    <w:rsid w:val="002E3B2B"/>
    <w:rsid w:val="002E518A"/>
    <w:rsid w:val="002F0641"/>
    <w:rsid w:val="002F26D1"/>
    <w:rsid w:val="002F47C3"/>
    <w:rsid w:val="003010E8"/>
    <w:rsid w:val="00303962"/>
    <w:rsid w:val="003077AF"/>
    <w:rsid w:val="003109BD"/>
    <w:rsid w:val="00317D68"/>
    <w:rsid w:val="003272DE"/>
    <w:rsid w:val="00332AC5"/>
    <w:rsid w:val="00355ECC"/>
    <w:rsid w:val="003600EB"/>
    <w:rsid w:val="003711E1"/>
    <w:rsid w:val="003771F4"/>
    <w:rsid w:val="00383A41"/>
    <w:rsid w:val="0038799A"/>
    <w:rsid w:val="003960A9"/>
    <w:rsid w:val="003A1117"/>
    <w:rsid w:val="003A60F1"/>
    <w:rsid w:val="003B3702"/>
    <w:rsid w:val="003B4B1A"/>
    <w:rsid w:val="003B5BDD"/>
    <w:rsid w:val="003C49B1"/>
    <w:rsid w:val="003D4AC5"/>
    <w:rsid w:val="003D66F8"/>
    <w:rsid w:val="003E2E86"/>
    <w:rsid w:val="003F7CB2"/>
    <w:rsid w:val="004005C0"/>
    <w:rsid w:val="0041426A"/>
    <w:rsid w:val="0042462A"/>
    <w:rsid w:val="0043216F"/>
    <w:rsid w:val="00447193"/>
    <w:rsid w:val="0044776A"/>
    <w:rsid w:val="00454399"/>
    <w:rsid w:val="00456B6B"/>
    <w:rsid w:val="00460642"/>
    <w:rsid w:val="00463469"/>
    <w:rsid w:val="0046608E"/>
    <w:rsid w:val="004662BF"/>
    <w:rsid w:val="00466CD9"/>
    <w:rsid w:val="004731AA"/>
    <w:rsid w:val="00475560"/>
    <w:rsid w:val="0047557C"/>
    <w:rsid w:val="00476BAC"/>
    <w:rsid w:val="004907F2"/>
    <w:rsid w:val="00491B5A"/>
    <w:rsid w:val="004A1F0D"/>
    <w:rsid w:val="004B35FD"/>
    <w:rsid w:val="004B7DB6"/>
    <w:rsid w:val="004C0FD4"/>
    <w:rsid w:val="004C1AAA"/>
    <w:rsid w:val="004C4BE6"/>
    <w:rsid w:val="004D6A81"/>
    <w:rsid w:val="004E0549"/>
    <w:rsid w:val="004E4606"/>
    <w:rsid w:val="004E6089"/>
    <w:rsid w:val="004E728D"/>
    <w:rsid w:val="004F0191"/>
    <w:rsid w:val="004F0E58"/>
    <w:rsid w:val="004F1AB0"/>
    <w:rsid w:val="004F34F3"/>
    <w:rsid w:val="004F4EA1"/>
    <w:rsid w:val="004F68FD"/>
    <w:rsid w:val="00503300"/>
    <w:rsid w:val="00506C93"/>
    <w:rsid w:val="00510F9C"/>
    <w:rsid w:val="00514AB9"/>
    <w:rsid w:val="00520A22"/>
    <w:rsid w:val="005226AC"/>
    <w:rsid w:val="00525BE2"/>
    <w:rsid w:val="005310DE"/>
    <w:rsid w:val="005327A4"/>
    <w:rsid w:val="00535F84"/>
    <w:rsid w:val="00550542"/>
    <w:rsid w:val="0055347E"/>
    <w:rsid w:val="005617F5"/>
    <w:rsid w:val="0057030A"/>
    <w:rsid w:val="00575550"/>
    <w:rsid w:val="00577FC5"/>
    <w:rsid w:val="005817B3"/>
    <w:rsid w:val="00582840"/>
    <w:rsid w:val="005854AC"/>
    <w:rsid w:val="005856A2"/>
    <w:rsid w:val="005966C3"/>
    <w:rsid w:val="005B14AB"/>
    <w:rsid w:val="005B294A"/>
    <w:rsid w:val="005D586A"/>
    <w:rsid w:val="005E32F1"/>
    <w:rsid w:val="005E7F74"/>
    <w:rsid w:val="005F5461"/>
    <w:rsid w:val="006019DA"/>
    <w:rsid w:val="0060272D"/>
    <w:rsid w:val="006161FA"/>
    <w:rsid w:val="006433E8"/>
    <w:rsid w:val="006466E1"/>
    <w:rsid w:val="00647021"/>
    <w:rsid w:val="00650E32"/>
    <w:rsid w:val="00653999"/>
    <w:rsid w:val="00656954"/>
    <w:rsid w:val="006648B6"/>
    <w:rsid w:val="0066547F"/>
    <w:rsid w:val="0067024B"/>
    <w:rsid w:val="00672D8E"/>
    <w:rsid w:val="00673E2C"/>
    <w:rsid w:val="00675CC7"/>
    <w:rsid w:val="006778A4"/>
    <w:rsid w:val="006822F0"/>
    <w:rsid w:val="00683CC3"/>
    <w:rsid w:val="00687308"/>
    <w:rsid w:val="00696ED5"/>
    <w:rsid w:val="00696FBA"/>
    <w:rsid w:val="006974FE"/>
    <w:rsid w:val="006976CB"/>
    <w:rsid w:val="00697C5B"/>
    <w:rsid w:val="006B0AA0"/>
    <w:rsid w:val="006B3C65"/>
    <w:rsid w:val="006B7975"/>
    <w:rsid w:val="006C3E1E"/>
    <w:rsid w:val="006C50CE"/>
    <w:rsid w:val="006D2471"/>
    <w:rsid w:val="006D2958"/>
    <w:rsid w:val="006D4C75"/>
    <w:rsid w:val="006D6385"/>
    <w:rsid w:val="006E273D"/>
    <w:rsid w:val="006F2068"/>
    <w:rsid w:val="00702DEF"/>
    <w:rsid w:val="00710F54"/>
    <w:rsid w:val="007131D8"/>
    <w:rsid w:val="007163EA"/>
    <w:rsid w:val="00716DD6"/>
    <w:rsid w:val="0072227A"/>
    <w:rsid w:val="00723FE3"/>
    <w:rsid w:val="0072518B"/>
    <w:rsid w:val="007252F9"/>
    <w:rsid w:val="0072781B"/>
    <w:rsid w:val="0074608B"/>
    <w:rsid w:val="0074795D"/>
    <w:rsid w:val="00750959"/>
    <w:rsid w:val="007570D3"/>
    <w:rsid w:val="007622A2"/>
    <w:rsid w:val="007701F7"/>
    <w:rsid w:val="0077096D"/>
    <w:rsid w:val="00770BCD"/>
    <w:rsid w:val="00776BBA"/>
    <w:rsid w:val="007773ED"/>
    <w:rsid w:val="007856AF"/>
    <w:rsid w:val="00785CD4"/>
    <w:rsid w:val="00785FF1"/>
    <w:rsid w:val="00797D28"/>
    <w:rsid w:val="007A0699"/>
    <w:rsid w:val="007A6065"/>
    <w:rsid w:val="007A634C"/>
    <w:rsid w:val="007C2AB1"/>
    <w:rsid w:val="007C2DDA"/>
    <w:rsid w:val="007D2DF5"/>
    <w:rsid w:val="007D3FC3"/>
    <w:rsid w:val="007D7376"/>
    <w:rsid w:val="007E2254"/>
    <w:rsid w:val="007E771E"/>
    <w:rsid w:val="007F18CB"/>
    <w:rsid w:val="007F32EC"/>
    <w:rsid w:val="00805B6B"/>
    <w:rsid w:val="008064A4"/>
    <w:rsid w:val="00806AD3"/>
    <w:rsid w:val="0081000D"/>
    <w:rsid w:val="00812053"/>
    <w:rsid w:val="00816AD2"/>
    <w:rsid w:val="00825AE4"/>
    <w:rsid w:val="008400B7"/>
    <w:rsid w:val="00841B47"/>
    <w:rsid w:val="00844702"/>
    <w:rsid w:val="00846A87"/>
    <w:rsid w:val="00850993"/>
    <w:rsid w:val="00851F43"/>
    <w:rsid w:val="00853569"/>
    <w:rsid w:val="008552C0"/>
    <w:rsid w:val="00871A78"/>
    <w:rsid w:val="008728EC"/>
    <w:rsid w:val="008800CE"/>
    <w:rsid w:val="00887B2E"/>
    <w:rsid w:val="008A3688"/>
    <w:rsid w:val="008B0CDF"/>
    <w:rsid w:val="008B3349"/>
    <w:rsid w:val="008D4BC5"/>
    <w:rsid w:val="008E2876"/>
    <w:rsid w:val="008E50B2"/>
    <w:rsid w:val="008E5C27"/>
    <w:rsid w:val="008E67AD"/>
    <w:rsid w:val="008E7859"/>
    <w:rsid w:val="008F4428"/>
    <w:rsid w:val="00900719"/>
    <w:rsid w:val="00901C0C"/>
    <w:rsid w:val="00916A20"/>
    <w:rsid w:val="00916CAF"/>
    <w:rsid w:val="00921C31"/>
    <w:rsid w:val="00921D03"/>
    <w:rsid w:val="00925457"/>
    <w:rsid w:val="0093396B"/>
    <w:rsid w:val="00944D57"/>
    <w:rsid w:val="009503F9"/>
    <w:rsid w:val="0095304C"/>
    <w:rsid w:val="00955409"/>
    <w:rsid w:val="00955570"/>
    <w:rsid w:val="00961328"/>
    <w:rsid w:val="00962AC7"/>
    <w:rsid w:val="00962E4A"/>
    <w:rsid w:val="0097149D"/>
    <w:rsid w:val="00977507"/>
    <w:rsid w:val="0099319F"/>
    <w:rsid w:val="00994ADE"/>
    <w:rsid w:val="0099574B"/>
    <w:rsid w:val="009A09AE"/>
    <w:rsid w:val="009A20AD"/>
    <w:rsid w:val="009A54BD"/>
    <w:rsid w:val="009B2AE4"/>
    <w:rsid w:val="009B489F"/>
    <w:rsid w:val="009B5480"/>
    <w:rsid w:val="009C30CB"/>
    <w:rsid w:val="009C452F"/>
    <w:rsid w:val="009C5589"/>
    <w:rsid w:val="009D157D"/>
    <w:rsid w:val="009D18CC"/>
    <w:rsid w:val="009D23E1"/>
    <w:rsid w:val="009D613A"/>
    <w:rsid w:val="009E3AC6"/>
    <w:rsid w:val="009F38B5"/>
    <w:rsid w:val="009F7CFE"/>
    <w:rsid w:val="00A10E9B"/>
    <w:rsid w:val="00A2036F"/>
    <w:rsid w:val="00A20543"/>
    <w:rsid w:val="00A224EC"/>
    <w:rsid w:val="00A24384"/>
    <w:rsid w:val="00A243AE"/>
    <w:rsid w:val="00A32AA5"/>
    <w:rsid w:val="00A334ED"/>
    <w:rsid w:val="00A36152"/>
    <w:rsid w:val="00A37C9F"/>
    <w:rsid w:val="00A4054E"/>
    <w:rsid w:val="00A40929"/>
    <w:rsid w:val="00A40EC9"/>
    <w:rsid w:val="00A433FD"/>
    <w:rsid w:val="00A4624C"/>
    <w:rsid w:val="00A471D1"/>
    <w:rsid w:val="00A52948"/>
    <w:rsid w:val="00A52F9D"/>
    <w:rsid w:val="00A57B3D"/>
    <w:rsid w:val="00A617FC"/>
    <w:rsid w:val="00A64DD1"/>
    <w:rsid w:val="00A65B9C"/>
    <w:rsid w:val="00A76221"/>
    <w:rsid w:val="00A76CC0"/>
    <w:rsid w:val="00A83213"/>
    <w:rsid w:val="00A85E27"/>
    <w:rsid w:val="00A865C7"/>
    <w:rsid w:val="00A871EB"/>
    <w:rsid w:val="00A92628"/>
    <w:rsid w:val="00A930AD"/>
    <w:rsid w:val="00A9359A"/>
    <w:rsid w:val="00A95CC3"/>
    <w:rsid w:val="00AA10AD"/>
    <w:rsid w:val="00AA3068"/>
    <w:rsid w:val="00AB59D4"/>
    <w:rsid w:val="00AB7E77"/>
    <w:rsid w:val="00AC2771"/>
    <w:rsid w:val="00AD32FB"/>
    <w:rsid w:val="00AD3DD6"/>
    <w:rsid w:val="00AD6A1A"/>
    <w:rsid w:val="00AE68D2"/>
    <w:rsid w:val="00AF09A8"/>
    <w:rsid w:val="00AF2FD7"/>
    <w:rsid w:val="00AF5DCD"/>
    <w:rsid w:val="00B04F46"/>
    <w:rsid w:val="00B07EF5"/>
    <w:rsid w:val="00B13FFD"/>
    <w:rsid w:val="00B14727"/>
    <w:rsid w:val="00B14818"/>
    <w:rsid w:val="00B1587F"/>
    <w:rsid w:val="00B211AA"/>
    <w:rsid w:val="00B22336"/>
    <w:rsid w:val="00B228B2"/>
    <w:rsid w:val="00B24372"/>
    <w:rsid w:val="00B330A8"/>
    <w:rsid w:val="00B379C9"/>
    <w:rsid w:val="00B46914"/>
    <w:rsid w:val="00B4798F"/>
    <w:rsid w:val="00B57FF0"/>
    <w:rsid w:val="00B64E8E"/>
    <w:rsid w:val="00B7037C"/>
    <w:rsid w:val="00B815F6"/>
    <w:rsid w:val="00B8180E"/>
    <w:rsid w:val="00B85E44"/>
    <w:rsid w:val="00B86E2C"/>
    <w:rsid w:val="00B95E97"/>
    <w:rsid w:val="00BA698A"/>
    <w:rsid w:val="00BA787A"/>
    <w:rsid w:val="00BB170F"/>
    <w:rsid w:val="00BB70D1"/>
    <w:rsid w:val="00BB7117"/>
    <w:rsid w:val="00BB7D4F"/>
    <w:rsid w:val="00BC139C"/>
    <w:rsid w:val="00BC4B36"/>
    <w:rsid w:val="00BC4DBF"/>
    <w:rsid w:val="00BD05C9"/>
    <w:rsid w:val="00BD5615"/>
    <w:rsid w:val="00BD7FA9"/>
    <w:rsid w:val="00BE1687"/>
    <w:rsid w:val="00BE5BC7"/>
    <w:rsid w:val="00BF0156"/>
    <w:rsid w:val="00BF0860"/>
    <w:rsid w:val="00BF23F9"/>
    <w:rsid w:val="00C00027"/>
    <w:rsid w:val="00C0010B"/>
    <w:rsid w:val="00C0146B"/>
    <w:rsid w:val="00C03AE7"/>
    <w:rsid w:val="00C12C97"/>
    <w:rsid w:val="00C1447A"/>
    <w:rsid w:val="00C23EBF"/>
    <w:rsid w:val="00C314AA"/>
    <w:rsid w:val="00C3230C"/>
    <w:rsid w:val="00C46119"/>
    <w:rsid w:val="00C53C0D"/>
    <w:rsid w:val="00C7418D"/>
    <w:rsid w:val="00C83B87"/>
    <w:rsid w:val="00C915C9"/>
    <w:rsid w:val="00C9212D"/>
    <w:rsid w:val="00C922B0"/>
    <w:rsid w:val="00C932BF"/>
    <w:rsid w:val="00C9350D"/>
    <w:rsid w:val="00C93C39"/>
    <w:rsid w:val="00C96832"/>
    <w:rsid w:val="00CA3368"/>
    <w:rsid w:val="00CA6233"/>
    <w:rsid w:val="00CB0261"/>
    <w:rsid w:val="00CB25C1"/>
    <w:rsid w:val="00CB2C33"/>
    <w:rsid w:val="00CB2F9C"/>
    <w:rsid w:val="00CB4E96"/>
    <w:rsid w:val="00CC3EB1"/>
    <w:rsid w:val="00CC6050"/>
    <w:rsid w:val="00CC7E3D"/>
    <w:rsid w:val="00CD3665"/>
    <w:rsid w:val="00CD591D"/>
    <w:rsid w:val="00CE1AA7"/>
    <w:rsid w:val="00CE2AD5"/>
    <w:rsid w:val="00CE3D2A"/>
    <w:rsid w:val="00CE4578"/>
    <w:rsid w:val="00CE4E94"/>
    <w:rsid w:val="00CE4FC1"/>
    <w:rsid w:val="00CF2139"/>
    <w:rsid w:val="00CF7FC1"/>
    <w:rsid w:val="00D000DE"/>
    <w:rsid w:val="00D03473"/>
    <w:rsid w:val="00D13B78"/>
    <w:rsid w:val="00D21630"/>
    <w:rsid w:val="00D239A1"/>
    <w:rsid w:val="00D24338"/>
    <w:rsid w:val="00D30365"/>
    <w:rsid w:val="00D309B6"/>
    <w:rsid w:val="00D31D69"/>
    <w:rsid w:val="00D34847"/>
    <w:rsid w:val="00D427C9"/>
    <w:rsid w:val="00D453FC"/>
    <w:rsid w:val="00D4728E"/>
    <w:rsid w:val="00D507ED"/>
    <w:rsid w:val="00D52913"/>
    <w:rsid w:val="00D529E7"/>
    <w:rsid w:val="00D5398D"/>
    <w:rsid w:val="00D5410E"/>
    <w:rsid w:val="00D555DD"/>
    <w:rsid w:val="00D62B83"/>
    <w:rsid w:val="00D64FA4"/>
    <w:rsid w:val="00D71C8C"/>
    <w:rsid w:val="00D80EFC"/>
    <w:rsid w:val="00D83692"/>
    <w:rsid w:val="00D8562D"/>
    <w:rsid w:val="00D943F9"/>
    <w:rsid w:val="00DA0FC8"/>
    <w:rsid w:val="00DA22DB"/>
    <w:rsid w:val="00DA729D"/>
    <w:rsid w:val="00DB2E03"/>
    <w:rsid w:val="00DB7B9E"/>
    <w:rsid w:val="00DC6BA9"/>
    <w:rsid w:val="00DD06AE"/>
    <w:rsid w:val="00DD2008"/>
    <w:rsid w:val="00DD4509"/>
    <w:rsid w:val="00DD6D13"/>
    <w:rsid w:val="00DD7506"/>
    <w:rsid w:val="00DE3FE4"/>
    <w:rsid w:val="00DF438B"/>
    <w:rsid w:val="00DF5C96"/>
    <w:rsid w:val="00E064F3"/>
    <w:rsid w:val="00E164FA"/>
    <w:rsid w:val="00E31168"/>
    <w:rsid w:val="00E3433E"/>
    <w:rsid w:val="00E34CDD"/>
    <w:rsid w:val="00E37D26"/>
    <w:rsid w:val="00E4302D"/>
    <w:rsid w:val="00E47BCB"/>
    <w:rsid w:val="00E50B1A"/>
    <w:rsid w:val="00E53001"/>
    <w:rsid w:val="00E532D0"/>
    <w:rsid w:val="00E53BB7"/>
    <w:rsid w:val="00E549E9"/>
    <w:rsid w:val="00E551F8"/>
    <w:rsid w:val="00E555BC"/>
    <w:rsid w:val="00E57DF0"/>
    <w:rsid w:val="00E621C4"/>
    <w:rsid w:val="00E64241"/>
    <w:rsid w:val="00E71497"/>
    <w:rsid w:val="00E8229F"/>
    <w:rsid w:val="00EA0D71"/>
    <w:rsid w:val="00EA23B4"/>
    <w:rsid w:val="00EA3B5C"/>
    <w:rsid w:val="00EA6544"/>
    <w:rsid w:val="00EA6A40"/>
    <w:rsid w:val="00ED3A00"/>
    <w:rsid w:val="00ED59F9"/>
    <w:rsid w:val="00ED6ADD"/>
    <w:rsid w:val="00EE44A0"/>
    <w:rsid w:val="00EF6FC6"/>
    <w:rsid w:val="00F03B88"/>
    <w:rsid w:val="00F0514A"/>
    <w:rsid w:val="00F051C8"/>
    <w:rsid w:val="00F16AE9"/>
    <w:rsid w:val="00F22A42"/>
    <w:rsid w:val="00F37810"/>
    <w:rsid w:val="00F406A6"/>
    <w:rsid w:val="00F432A3"/>
    <w:rsid w:val="00F46F1D"/>
    <w:rsid w:val="00F53D54"/>
    <w:rsid w:val="00F55C90"/>
    <w:rsid w:val="00F55F11"/>
    <w:rsid w:val="00F560D0"/>
    <w:rsid w:val="00F61A2B"/>
    <w:rsid w:val="00F70B61"/>
    <w:rsid w:val="00F72A2A"/>
    <w:rsid w:val="00F740E8"/>
    <w:rsid w:val="00F74D6C"/>
    <w:rsid w:val="00F76EB3"/>
    <w:rsid w:val="00F77AE4"/>
    <w:rsid w:val="00FA394B"/>
    <w:rsid w:val="00FA6744"/>
    <w:rsid w:val="00FA69D8"/>
    <w:rsid w:val="00FA69F7"/>
    <w:rsid w:val="00FB6E89"/>
    <w:rsid w:val="00FD0097"/>
    <w:rsid w:val="00FD1089"/>
    <w:rsid w:val="00FD7EB2"/>
    <w:rsid w:val="00F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 fill="f" fillcolor="window" stroke="f">
      <v:fill color="window" on="f"/>
      <v:stroke on="f"/>
      <o:colormru v:ext="edit" colors="#eaeaea"/>
    </o:shapedefaults>
    <o:shapelayout v:ext="edit">
      <o:idmap v:ext="edit" data="2"/>
    </o:shapelayout>
  </w:shapeDefaults>
  <w:decimalSymbol w:val="."/>
  <w:listSeparator w:val=","/>
  <w14:docId w14:val="329C93F8"/>
  <w15:docId w15:val="{BB9CD677-B2E3-4E4E-9347-8BA76B07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180E"/>
    <w:pPr>
      <w:spacing w:before="60" w:line="300" w:lineRule="exact"/>
      <w:ind w:left="560"/>
      <w:jc w:val="both"/>
    </w:pPr>
    <w:rPr>
      <w:rFonts w:ascii="Verdana" w:hAnsi="Verdana"/>
      <w:sz w:val="18"/>
      <w:lang w:val="en-GB" w:eastAsia="fr-FR"/>
    </w:rPr>
  </w:style>
  <w:style w:type="paragraph" w:styleId="Heading1">
    <w:name w:val="heading 1"/>
    <w:aliases w:val="Title 1"/>
    <w:next w:val="Normal"/>
    <w:link w:val="Heading1Char"/>
    <w:qFormat/>
    <w:rsid w:val="00B8180E"/>
    <w:pPr>
      <w:keepNext/>
      <w:numPr>
        <w:ilvl w:val="1"/>
        <w:numId w:val="5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le 2"/>
    <w:next w:val="Normal"/>
    <w:qFormat/>
    <w:rsid w:val="00B8180E"/>
    <w:pPr>
      <w:keepNext/>
      <w:numPr>
        <w:ilvl w:val="2"/>
        <w:numId w:val="5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Heading3">
    <w:name w:val="heading 3"/>
    <w:aliases w:val="Title 3"/>
    <w:next w:val="Normal"/>
    <w:qFormat/>
    <w:rsid w:val="00B8180E"/>
    <w:pPr>
      <w:keepNext/>
      <w:numPr>
        <w:ilvl w:val="3"/>
        <w:numId w:val="5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aliases w:val="Title 4"/>
    <w:basedOn w:val="Heading3"/>
    <w:next w:val="Normal"/>
    <w:qFormat/>
    <w:rsid w:val="00B8180E"/>
    <w:pPr>
      <w:numPr>
        <w:ilvl w:val="4"/>
      </w:numPr>
      <w:spacing w:before="240"/>
      <w:ind w:left="1248" w:hanging="57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qFormat/>
    <w:rsid w:val="00B8180E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B8180E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8180E"/>
    <w:pPr>
      <w:numPr>
        <w:ilvl w:val="7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B8180E"/>
    <w:pPr>
      <w:numPr>
        <w:ilvl w:val="8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8180E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link w:val="Heading1"/>
    <w:rsid w:val="00B8180E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semiHidden/>
    <w:rsid w:val="00B8180E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semiHidden/>
    <w:rsid w:val="00B8180E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semiHidden/>
    <w:rsid w:val="00B8180E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semiHidden/>
    <w:rsid w:val="00B8180E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B8180E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B8180E"/>
    <w:pPr>
      <w:spacing w:before="0"/>
      <w:ind w:left="568"/>
    </w:pPr>
    <w:rPr>
      <w:b w:val="0"/>
    </w:rPr>
  </w:style>
  <w:style w:type="character" w:styleId="FootnoteReference">
    <w:name w:val="footnote reference"/>
    <w:semiHidden/>
    <w:rsid w:val="00B8180E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B8180E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B8180E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B8180E"/>
    <w:pPr>
      <w:ind w:left="851"/>
    </w:pPr>
    <w:rPr>
      <w:i/>
    </w:rPr>
  </w:style>
  <w:style w:type="paragraph" w:styleId="DocumentMap">
    <w:name w:val="Document Map"/>
    <w:basedOn w:val="Normal"/>
    <w:semiHidden/>
    <w:rsid w:val="00B8180E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B8180E"/>
    <w:pPr>
      <w:spacing w:before="0"/>
      <w:ind w:left="6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B8180E"/>
    <w:pPr>
      <w:spacing w:before="0"/>
      <w:ind w:left="8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8180E"/>
    <w:pPr>
      <w:spacing w:before="0"/>
      <w:ind w:left="10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8180E"/>
    <w:pPr>
      <w:spacing w:before="0"/>
      <w:ind w:left="12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8180E"/>
    <w:pPr>
      <w:spacing w:before="0"/>
      <w:ind w:left="1400"/>
      <w:jc w:val="left"/>
    </w:pPr>
    <w:rPr>
      <w:rFonts w:ascii="Times New Roman" w:hAnsi="Times New Roman"/>
    </w:rPr>
  </w:style>
  <w:style w:type="paragraph" w:styleId="ListBullet">
    <w:name w:val="List Bullet"/>
    <w:aliases w:val="Bullet List 1"/>
    <w:basedOn w:val="Normal"/>
    <w:link w:val="ListBulletChar"/>
    <w:rsid w:val="00B8180E"/>
    <w:pPr>
      <w:keepLines/>
      <w:numPr>
        <w:numId w:val="3"/>
      </w:numPr>
      <w:tabs>
        <w:tab w:val="left" w:pos="907"/>
      </w:tabs>
      <w:spacing w:line="240" w:lineRule="auto"/>
    </w:pPr>
  </w:style>
  <w:style w:type="character" w:customStyle="1" w:styleId="ListBulletChar">
    <w:name w:val="List Bullet Char"/>
    <w:aliases w:val="Bullet List 1 Char"/>
    <w:link w:val="ListBullet"/>
    <w:rsid w:val="00B8180E"/>
    <w:rPr>
      <w:rFonts w:ascii="Verdana" w:hAnsi="Verdana"/>
      <w:sz w:val="18"/>
      <w:lang w:val="fr-FR" w:eastAsia="fr-FR"/>
    </w:rPr>
  </w:style>
  <w:style w:type="paragraph" w:customStyle="1" w:styleId="NormalWithoutIndent">
    <w:name w:val="Normal Without Indent"/>
    <w:basedOn w:val="Normal"/>
    <w:link w:val="NormalWithoutIndentChar"/>
    <w:rsid w:val="00B8180E"/>
    <w:pPr>
      <w:ind w:left="0"/>
    </w:pPr>
  </w:style>
  <w:style w:type="character" w:customStyle="1" w:styleId="NormalWithoutIndentChar">
    <w:name w:val="Normal Without Indent Char"/>
    <w:link w:val="NormalWithoutIndent"/>
    <w:rsid w:val="00B8180E"/>
    <w:rPr>
      <w:rFonts w:ascii="Verdana" w:hAnsi="Verdana"/>
      <w:sz w:val="18"/>
      <w:lang w:val="fr-FR" w:eastAsia="fr-FR"/>
    </w:rPr>
  </w:style>
  <w:style w:type="paragraph" w:styleId="ListBullet2">
    <w:name w:val="List Bullet 2"/>
    <w:aliases w:val="Bullet List 2"/>
    <w:rsid w:val="00B8180E"/>
    <w:pPr>
      <w:keepLines/>
      <w:numPr>
        <w:numId w:val="4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Bullet List 3"/>
    <w:rsid w:val="00B8180E"/>
    <w:pPr>
      <w:keepLines/>
      <w:numPr>
        <w:numId w:val="18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leFilePart">
    <w:name w:val="Title File Part"/>
    <w:next w:val="NormalWithoutIndent"/>
    <w:rsid w:val="00B8180E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ableHeader">
    <w:name w:val="Table Header"/>
    <w:basedOn w:val="Normal"/>
    <w:rsid w:val="00B8180E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TableContent">
    <w:name w:val="Table Content"/>
    <w:basedOn w:val="Normal"/>
    <w:rsid w:val="00B8180E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ter">
    <w:name w:val="Chapter"/>
    <w:basedOn w:val="Normal"/>
    <w:rsid w:val="00B8180E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NumberedList">
    <w:name w:val="Numbered List"/>
    <w:basedOn w:val="List"/>
    <w:rsid w:val="00B8180E"/>
    <w:pPr>
      <w:numPr>
        <w:numId w:val="7"/>
      </w:numPr>
    </w:pPr>
  </w:style>
  <w:style w:type="table" w:customStyle="1" w:styleId="TablewithoutGrid">
    <w:name w:val="Table without Grid"/>
    <w:basedOn w:val="TableNormal"/>
    <w:rsid w:val="00B8180E"/>
    <w:pPr>
      <w:ind w:left="567"/>
    </w:pPr>
    <w:rPr>
      <w:rFonts w:ascii="Arial" w:hAnsi="Arial"/>
      <w:sz w:val="18"/>
      <w:szCs w:val="32"/>
      <w:lang w:val="en-GB" w:eastAsia="en-GB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B8180E"/>
    <w:pPr>
      <w:spacing w:before="60" w:line="300" w:lineRule="exact"/>
      <w:ind w:left="560"/>
      <w:jc w:val="both"/>
    </w:pPr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Grid">
    <w:name w:val="Table with Grid"/>
    <w:basedOn w:val="TablewithoutGrid"/>
    <w:rsid w:val="00B8180E"/>
    <w:tblPr>
      <w:tblBorders>
        <w:top w:val="none" w:sz="0" w:space="0" w:color="auto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rsid w:val="00B8180E"/>
    <w:rPr>
      <w:noProof/>
      <w:color w:val="0000FF"/>
      <w:u w:val="single"/>
      <w:lang w:val="fr-FR"/>
    </w:rPr>
  </w:style>
  <w:style w:type="paragraph" w:customStyle="1" w:styleId="HeaderRight">
    <w:name w:val="Header Right"/>
    <w:basedOn w:val="Normal"/>
    <w:link w:val="HeaderRightChar"/>
    <w:rsid w:val="00B8180E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FooterStyle">
    <w:name w:val="Footer Style"/>
    <w:basedOn w:val="Normal"/>
    <w:rsid w:val="00B8180E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B8180E"/>
    <w:pPr>
      <w:ind w:left="0"/>
    </w:pPr>
  </w:style>
  <w:style w:type="character" w:customStyle="1" w:styleId="NormalsansretraitCar">
    <w:name w:val="Normal sans retrait Car"/>
    <w:link w:val="Normalsansretrait"/>
    <w:rsid w:val="00B8180E"/>
    <w:rPr>
      <w:rFonts w:ascii="Verdana" w:hAnsi="Verdana"/>
      <w:sz w:val="18"/>
      <w:lang w:val="fr-FR" w:eastAsia="fr-FR"/>
    </w:rPr>
  </w:style>
  <w:style w:type="paragraph" w:customStyle="1" w:styleId="DocumentTitle">
    <w:name w:val="Document Title"/>
    <w:basedOn w:val="Normalsansretrait"/>
    <w:rsid w:val="00B8180E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alFirstPage">
    <w:name w:val="Confidential First Page"/>
    <w:basedOn w:val="Normalsansretrait"/>
    <w:rsid w:val="00B8180E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CustomerFirstPage">
    <w:name w:val="Customer First Page"/>
    <w:basedOn w:val="Normalsansretrait"/>
    <w:rsid w:val="00B8180E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FirstPageProject">
    <w:name w:val="First Page Project"/>
    <w:basedOn w:val="Normalsansretrait"/>
    <w:rsid w:val="00B8180E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leFirstPage">
    <w:name w:val="Title First Page"/>
    <w:basedOn w:val="Normalsansretrait"/>
    <w:rsid w:val="00B8180E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B8180E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HistoryTitle">
    <w:name w:val="History Title"/>
    <w:basedOn w:val="Normal"/>
    <w:rsid w:val="00B8180E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Foreword">
    <w:name w:val="Foreword"/>
    <w:next w:val="Normalsansretrait"/>
    <w:rsid w:val="00B8180E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HeaderLeft">
    <w:name w:val="Header Left"/>
    <w:basedOn w:val="Normal"/>
    <w:link w:val="HeaderLeftChar"/>
    <w:rsid w:val="00B8180E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HeaderConfidential">
    <w:name w:val="Header Confidential"/>
    <w:basedOn w:val="Normal"/>
    <w:link w:val="HeaderConfidentialChar"/>
    <w:rsid w:val="00B8180E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B818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8180E"/>
    <w:rPr>
      <w:rFonts w:ascii="Verdana" w:hAnsi="Verdana"/>
      <w:noProof w:val="0"/>
      <w:sz w:val="18"/>
      <w:lang w:val="fr-FR" w:eastAsia="fr-FR"/>
    </w:rPr>
  </w:style>
  <w:style w:type="paragraph" w:customStyle="1" w:styleId="FooterPageNumbering">
    <w:name w:val="Footer Page Numbering"/>
    <w:basedOn w:val="Normal"/>
    <w:rsid w:val="00B8180E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B8180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8180E"/>
    <w:rPr>
      <w:rFonts w:ascii="Verdana" w:hAnsi="Verdana"/>
      <w:noProof w:val="0"/>
      <w:sz w:val="18"/>
      <w:lang w:val="fr-FR" w:eastAsia="fr-FR"/>
    </w:rPr>
  </w:style>
  <w:style w:type="paragraph" w:customStyle="1" w:styleId="TableText">
    <w:name w:val="Table Text"/>
    <w:basedOn w:val="Normal"/>
    <w:rsid w:val="00B8180E"/>
    <w:pPr>
      <w:spacing w:after="60" w:line="240" w:lineRule="auto"/>
      <w:ind w:left="119"/>
    </w:pPr>
    <w:rPr>
      <w:rFonts w:ascii="Arial" w:hAnsi="Arial"/>
    </w:rPr>
  </w:style>
  <w:style w:type="paragraph" w:customStyle="1" w:styleId="HistoryTableText">
    <w:name w:val="History Table Text"/>
    <w:basedOn w:val="Normal"/>
    <w:rsid w:val="00B8180E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DocumentTitleText">
    <w:name w:val="Document Title Text"/>
    <w:basedOn w:val="Normal"/>
    <w:link w:val="DocumentTitleTextChar"/>
    <w:rsid w:val="00B8180E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DocumentTitleFirstLetter">
    <w:name w:val="Document Title First Letter"/>
    <w:basedOn w:val="DocumentTitleText"/>
    <w:link w:val="DocumentTitleFirstLetterChar"/>
    <w:rsid w:val="00B8180E"/>
    <w:rPr>
      <w:color w:val="E51519"/>
    </w:rPr>
  </w:style>
  <w:style w:type="character" w:customStyle="1" w:styleId="DocumentTitleTextChar">
    <w:name w:val="Document Title Text Char"/>
    <w:link w:val="DocumentTitleText"/>
    <w:rsid w:val="00B8180E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DocumentTitleFirstLetterChar">
    <w:name w:val="Document Title First Letter Char"/>
    <w:link w:val="DocumentTitleFirstLetter"/>
    <w:rsid w:val="00B8180E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FirstPageFieldsTitle">
    <w:name w:val="First Page Fields Title"/>
    <w:basedOn w:val="Normalsansretrait"/>
    <w:rsid w:val="00B8180E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FirstPageField">
    <w:name w:val="First Page Field"/>
    <w:basedOn w:val="Normalsansretrait"/>
    <w:rsid w:val="00B8180E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FirstPageFieldObject">
    <w:name w:val="First Page Field Object"/>
    <w:basedOn w:val="Normalsansretrait"/>
    <w:rsid w:val="00B8180E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LandscapeFooter">
    <w:name w:val="Landscape Footer"/>
    <w:basedOn w:val="FooterStyle"/>
    <w:rsid w:val="00B8180E"/>
    <w:pPr>
      <w:spacing w:before="200"/>
      <w:ind w:left="561"/>
    </w:pPr>
  </w:style>
  <w:style w:type="character" w:customStyle="1" w:styleId="HeaderLeftChar">
    <w:name w:val="Header Left Char"/>
    <w:link w:val="HeaderLeft"/>
    <w:rsid w:val="00B8180E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HeaderConfidentialChar">
    <w:name w:val="Header Confidential Char"/>
    <w:link w:val="HeaderConfidential"/>
    <w:rsid w:val="00B8180E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LandscapeHeaderRight">
    <w:name w:val="Landscape Header Right"/>
    <w:basedOn w:val="Normal"/>
    <w:link w:val="LandscapeHeaderRightChar"/>
    <w:rsid w:val="00B8180E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LandscapeHeaderRightChar">
    <w:name w:val="Landscape Header Right Char"/>
    <w:link w:val="LandscapeHeaderRight"/>
    <w:rsid w:val="00B8180E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LandscapeFooterinDocument">
    <w:name w:val="Landscape Footer in Document"/>
    <w:basedOn w:val="Normal"/>
    <w:rsid w:val="00B8180E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RecipientsTable">
    <w:name w:val="Recipients Table"/>
    <w:basedOn w:val="TableNormal"/>
    <w:rsid w:val="00B8180E"/>
    <w:rPr>
      <w:lang w:val="en-GB" w:eastAsia="en-GB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ImportedObject">
    <w:name w:val="Imported Object"/>
    <w:basedOn w:val="Normal"/>
    <w:next w:val="Normal"/>
    <w:rsid w:val="00B8180E"/>
    <w:pPr>
      <w:spacing w:line="240" w:lineRule="auto"/>
      <w:ind w:left="561"/>
    </w:pPr>
    <w:rPr>
      <w:noProof/>
    </w:rPr>
  </w:style>
  <w:style w:type="paragraph" w:customStyle="1" w:styleId="Legalmention">
    <w:name w:val="Legal mention"/>
    <w:basedOn w:val="Normal"/>
    <w:rsid w:val="00B8180E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LetterConfidential">
    <w:name w:val="Letter Confidential"/>
    <w:basedOn w:val="Normal"/>
    <w:rsid w:val="00B8180E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LetterSociety">
    <w:name w:val="Letter Society"/>
    <w:basedOn w:val="Normal"/>
    <w:rsid w:val="00B8180E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LetterRecipientAddress">
    <w:name w:val="Letter Recipient Address"/>
    <w:basedOn w:val="Normal"/>
    <w:rsid w:val="00B8180E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LetterDate">
    <w:name w:val="Letter Date"/>
    <w:basedOn w:val="Normal"/>
    <w:rsid w:val="00B8180E"/>
    <w:pPr>
      <w:ind w:left="0"/>
    </w:pPr>
    <w:rPr>
      <w:rFonts w:ascii="Century Gothic" w:hAnsi="Century Gothic"/>
      <w:sz w:val="20"/>
    </w:rPr>
  </w:style>
  <w:style w:type="paragraph" w:customStyle="1" w:styleId="TableBulletlist">
    <w:name w:val="Table Bullet list"/>
    <w:basedOn w:val="ListBullet"/>
    <w:rsid w:val="00B8180E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LetterHeaderBold">
    <w:name w:val="Letter Header Bold"/>
    <w:basedOn w:val="Normal"/>
    <w:link w:val="LetterHeaderBoldChar"/>
    <w:rsid w:val="00B8180E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LetterHeaderBoldChar">
    <w:name w:val="Letter Header Bold Char"/>
    <w:link w:val="LetterHeaderBold"/>
    <w:rsid w:val="00B8180E"/>
    <w:rPr>
      <w:rFonts w:ascii="Century Gothic" w:hAnsi="Century Gothic"/>
      <w:b/>
      <w:lang w:val="fr-FR" w:eastAsia="fr-FR"/>
    </w:rPr>
  </w:style>
  <w:style w:type="paragraph" w:customStyle="1" w:styleId="LetterHeaderNormal">
    <w:name w:val="Letter Header Normal"/>
    <w:basedOn w:val="Normal"/>
    <w:link w:val="LetterHeaderNormalChar"/>
    <w:rsid w:val="00B8180E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LetterHeaderNormalChar">
    <w:name w:val="Letter Header Normal Char"/>
    <w:link w:val="LetterHeaderNormal"/>
    <w:rsid w:val="00B8180E"/>
    <w:rPr>
      <w:rFonts w:ascii="Century Gothic" w:hAnsi="Century Gothic"/>
      <w:lang w:val="fr-FR" w:eastAsia="fr-FR"/>
    </w:rPr>
  </w:style>
  <w:style w:type="paragraph" w:customStyle="1" w:styleId="LetterPJCopyPS">
    <w:name w:val="Letter PJ Copy PS"/>
    <w:basedOn w:val="Normal"/>
    <w:rsid w:val="00B8180E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LetterSignatory">
    <w:name w:val="Letter Signatory"/>
    <w:basedOn w:val="Normal"/>
    <w:rsid w:val="00B8180E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LetterSignatoryTitle">
    <w:name w:val="Letter Signatory Title"/>
    <w:basedOn w:val="Normal"/>
    <w:rsid w:val="00B8180E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B818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8180E"/>
    <w:rPr>
      <w:rFonts w:ascii="Verdana" w:hAnsi="Verdana"/>
      <w:noProof w:val="0"/>
      <w:sz w:val="18"/>
      <w:lang w:val="fr-FR" w:eastAsia="fr-FR"/>
    </w:rPr>
  </w:style>
  <w:style w:type="paragraph" w:customStyle="1" w:styleId="LetterFaxCompany">
    <w:name w:val="Letter Fax Company"/>
    <w:basedOn w:val="Normal"/>
    <w:rsid w:val="00B8180E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LetterFaxNormal">
    <w:name w:val="Letter Fax Normal"/>
    <w:basedOn w:val="BodyTextIndent"/>
    <w:rsid w:val="00B8180E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LetterFaxSopraAddress">
    <w:name w:val="Letter Fax Sopra Address"/>
    <w:basedOn w:val="Normal"/>
    <w:rsid w:val="00B8180E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LetterDestinationAddress">
    <w:name w:val="Letter Destination Address"/>
    <w:basedOn w:val="Normal"/>
    <w:rsid w:val="00B8180E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FaxDate">
    <w:name w:val="Fax Date"/>
    <w:basedOn w:val="Normal"/>
    <w:rsid w:val="00B8180E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FaxTitle">
    <w:name w:val="Fax Title"/>
    <w:basedOn w:val="Normal"/>
    <w:rsid w:val="00B8180E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FaxTextHeader">
    <w:name w:val="Fax Text Header"/>
    <w:basedOn w:val="Normal"/>
    <w:rsid w:val="00B8180E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TableNumberedlist">
    <w:name w:val="Table Numbered list"/>
    <w:basedOn w:val="List"/>
    <w:rsid w:val="00B8180E"/>
    <w:pPr>
      <w:numPr>
        <w:numId w:val="37"/>
      </w:numPr>
    </w:pPr>
    <w:rPr>
      <w:szCs w:val="32"/>
    </w:rPr>
  </w:style>
  <w:style w:type="paragraph" w:customStyle="1" w:styleId="StyleTM3">
    <w:name w:val="Style TM 3"/>
    <w:basedOn w:val="TOC3"/>
    <w:rsid w:val="00B8180E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B8180E"/>
    <w:rPr>
      <w:szCs w:val="20"/>
    </w:rPr>
  </w:style>
  <w:style w:type="paragraph" w:customStyle="1" w:styleId="Title2withoutnumber">
    <w:name w:val="Title 2 without number"/>
    <w:basedOn w:val="Normal"/>
    <w:rsid w:val="00B8180E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B8180E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le3withoutnumber">
    <w:name w:val="Title 3 without number"/>
    <w:basedOn w:val="Normal"/>
    <w:next w:val="Normal"/>
    <w:rsid w:val="00B8180E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le4withoutnumber">
    <w:name w:val="Title 4 without number"/>
    <w:basedOn w:val="Normal"/>
    <w:next w:val="Normal"/>
    <w:rsid w:val="00B8180E"/>
    <w:pPr>
      <w:keepNext/>
      <w:spacing w:before="240" w:after="120" w:line="240" w:lineRule="auto"/>
      <w:ind w:left="958"/>
      <w:jc w:val="left"/>
    </w:pPr>
    <w:rPr>
      <w:rFonts w:ascii="Century Gothic" w:hAnsi="Century Gothic"/>
      <w:sz w:val="22"/>
      <w:szCs w:val="22"/>
    </w:rPr>
  </w:style>
  <w:style w:type="paragraph" w:customStyle="1" w:styleId="Title1withoutnumber">
    <w:name w:val="Title 1 without number"/>
    <w:basedOn w:val="Normal"/>
    <w:next w:val="Normal"/>
    <w:rsid w:val="00B8180E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B8180E"/>
    <w:pPr>
      <w:ind w:left="283" w:hanging="283"/>
    </w:pPr>
  </w:style>
  <w:style w:type="character" w:customStyle="1" w:styleId="HeaderRightChar">
    <w:name w:val="Header Right Char"/>
    <w:link w:val="HeaderRight"/>
    <w:rsid w:val="00B8180E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rsid w:val="00A85E2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rsid w:val="00A85E27"/>
    <w:rPr>
      <w:rFonts w:ascii="Segoe UI" w:hAnsi="Segoe UI" w:cs="Segoe UI"/>
      <w:noProof w:val="0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A85E27"/>
    <w:pPr>
      <w:spacing w:before="0" w:line="240" w:lineRule="auto"/>
      <w:ind w:left="720"/>
      <w:jc w:val="left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0B7"/>
    <w:rPr>
      <w:noProof w:val="0"/>
      <w:color w:val="605E5C"/>
      <w:shd w:val="clear" w:color="auto" w:fill="E1DFDD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85099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91B5A"/>
    <w:rPr>
      <w:rFonts w:ascii="Verdana" w:hAnsi="Verdana"/>
      <w:sz w:val="18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427d41-942b-4e43-b18a-0b089b8a2992" xsi:nil="true"/>
    <lcf76f155ced4ddcb4097134ff3c332f xmlns="f533b734-cd3f-4bf9-ab78-7904e3fa1d7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430EC25A7C440B2844035F08667A9" ma:contentTypeVersion="15" ma:contentTypeDescription="Create a new document." ma:contentTypeScope="" ma:versionID="ef396be855ea2398452b57fc6b6593c6">
  <xsd:schema xmlns:xsd="http://www.w3.org/2001/XMLSchema" xmlns:xs="http://www.w3.org/2001/XMLSchema" xmlns:p="http://schemas.microsoft.com/office/2006/metadata/properties" xmlns:ns2="f533b734-cd3f-4bf9-ab78-7904e3fa1d70" xmlns:ns3="ad427d41-942b-4e43-b18a-0b089b8a2992" targetNamespace="http://schemas.microsoft.com/office/2006/metadata/properties" ma:root="true" ma:fieldsID="25620f3e310de82bab942ed3e89d9111" ns2:_="" ns3:_="">
    <xsd:import namespace="f533b734-cd3f-4bf9-ab78-7904e3fa1d70"/>
    <xsd:import namespace="ad427d41-942b-4e43-b18a-0b089b8a2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3b734-cd3f-4bf9-ab78-7904e3fa1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27d41-942b-4e43-b18a-0b089b8a2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0924c02-7f55-413e-8f87-9f17e4be9bdd}" ma:internalName="TaxCatchAll" ma:showField="CatchAllData" ma:web="ad427d41-942b-4e43-b18a-0b089b8a2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24E040-50CF-43B3-94D8-F10C353E9CFB}">
  <ds:schemaRefs>
    <ds:schemaRef ds:uri="http://schemas.microsoft.com/office/2006/metadata/properties"/>
    <ds:schemaRef ds:uri="http://schemas.microsoft.com/office/infopath/2007/PartnerControls"/>
    <ds:schemaRef ds:uri="ad427d41-942b-4e43-b18a-0b089b8a2992"/>
    <ds:schemaRef ds:uri="f533b734-cd3f-4bf9-ab78-7904e3fa1d70"/>
  </ds:schemaRefs>
</ds:datastoreItem>
</file>

<file path=customXml/itemProps2.xml><?xml version="1.0" encoding="utf-8"?>
<ds:datastoreItem xmlns:ds="http://schemas.openxmlformats.org/officeDocument/2006/customXml" ds:itemID="{636E3644-33CF-41B9-8341-EE44FBC13A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358337-62D0-449B-A816-439C9CAD2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3b734-cd3f-4bf9-ab78-7904e3fa1d70"/>
    <ds:schemaRef ds:uri="ad427d41-942b-4e43-b18a-0b089b8a2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1F1A17-E689-42D8-9DCB-3EF475EAD2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</Template>
  <TotalTime>28</TotalTime>
  <Pages>1</Pages>
  <Words>237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Sopra Steria</vt:lpstr>
      <vt:lpstr>Sopra Group</vt:lpstr>
    </vt:vector>
  </TitlesOfParts>
  <Company>Sopra Steria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Steria</dc:title>
  <dc:creator>Chris REDMOND</dc:creator>
  <cp:lastModifiedBy>CAIRNS Callum</cp:lastModifiedBy>
  <cp:revision>5</cp:revision>
  <cp:lastPrinted>2009-06-16T09:05:00Z</cp:lastPrinted>
  <dcterms:created xsi:type="dcterms:W3CDTF">2023-04-12T12:42:00Z</dcterms:created>
  <dcterms:modified xsi:type="dcterms:W3CDTF">2024-09-02T09:58:00Z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/>
  </property>
  <property fmtid="{D5CDD505-2E9C-101B-9397-08002B2CF9AE}" pid="37" name="DOCSPROP_documentid">
    <vt:i4>1816540077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/>
  </property>
  <property fmtid="{D5CDD505-2E9C-101B-9397-08002B2CF9AE}" pid="41" name="DOCSLABEL_BlankFirstPageSubTitle">
    <vt:lpwstr/>
  </property>
  <property fmtid="{D5CDD505-2E9C-101B-9397-08002B2CF9AE}" pid="42" name="DOCSCHAR_splitheader">
    <vt:lpwstr/>
  </property>
  <property fmtid="{D5CDD505-2E9C-101B-9397-08002B2CF9AE}" pid="43" name="DOCSPROP_customer">
    <vt:lpwstr/>
  </property>
  <property fmtid="{D5CDD505-2E9C-101B-9397-08002B2CF9AE}" pid="44" name="DOCSPROP_title">
    <vt:lpwstr/>
  </property>
  <property fmtid="{D5CDD505-2E9C-101B-9397-08002B2CF9AE}" pid="45" name="DOCSPROP_project">
    <vt:lpwstr/>
  </property>
  <property fmtid="{D5CDD505-2E9C-101B-9397-08002B2CF9AE}" pid="46" name="DOCSPROP_firstpagetitlepart1">
    <vt:lpwstr/>
  </property>
  <property fmtid="{D5CDD505-2E9C-101B-9397-08002B2CF9AE}" pid="47" name="DOCSPROP_reference">
    <vt:lpwstr>20201106-091104-CR</vt:lpwstr>
  </property>
  <property fmtid="{D5CDD505-2E9C-101B-9397-08002B2CF9AE}" pid="48" name="DOCSPROP_firstpageheader">
    <vt:lpwstr/>
  </property>
  <property fmtid="{D5CDD505-2E9C-101B-9397-08002B2CF9AE}" pid="49" name="DOCSPROP_firstpagesubheader">
    <vt:lpwstr/>
  </property>
  <property fmtid="{D5CDD505-2E9C-101B-9397-08002B2CF9AE}" pid="50" name="DOCSPROP_confidential">
    <vt:lpwstr/>
  </property>
  <property fmtid="{D5CDD505-2E9C-101B-9397-08002B2CF9AE}" pid="51" name="DOCSPROP_firstpagetitlepart2">
    <vt:lpwstr/>
  </property>
  <property fmtid="{D5CDD505-2E9C-101B-9397-08002B2CF9AE}" pid="52" name="DOCSPROP_documentdate">
    <vt:lpwstr>06 November 2020</vt:lpwstr>
  </property>
  <property fmtid="{D5CDD505-2E9C-101B-9397-08002B2CF9AE}" pid="53" name="DOCSPROP_documentdateraw">
    <vt:lpwstr>06 November 2020</vt:lpwstr>
  </property>
  <property fmtid="{D5CDD505-2E9C-101B-9397-08002B2CF9AE}" pid="54" name="ContentTypeId">
    <vt:lpwstr>0x01010023E430EC25A7C440B2844035F08667A9</vt:lpwstr>
  </property>
  <property fmtid="{D5CDD505-2E9C-101B-9397-08002B2CF9AE}" pid="55" name="MSIP_Label_f314f5b1-ef04-46e0-8957-be9652623f41_Enabled">
    <vt:lpwstr>true</vt:lpwstr>
  </property>
  <property fmtid="{D5CDD505-2E9C-101B-9397-08002B2CF9AE}" pid="56" name="MSIP_Label_f314f5b1-ef04-46e0-8957-be9652623f41_SetDate">
    <vt:lpwstr>2022-05-05T08:23:13Z</vt:lpwstr>
  </property>
  <property fmtid="{D5CDD505-2E9C-101B-9397-08002B2CF9AE}" pid="57" name="MSIP_Label_f314f5b1-ef04-46e0-8957-be9652623f41_Method">
    <vt:lpwstr>Standard</vt:lpwstr>
  </property>
  <property fmtid="{D5CDD505-2E9C-101B-9397-08002B2CF9AE}" pid="58" name="MSIP_Label_f314f5b1-ef04-46e0-8957-be9652623f41_Name">
    <vt:lpwstr>C2 - UK</vt:lpwstr>
  </property>
  <property fmtid="{D5CDD505-2E9C-101B-9397-08002B2CF9AE}" pid="59" name="MSIP_Label_f314f5b1-ef04-46e0-8957-be9652623f41_SiteId">
    <vt:lpwstr>8b87af7d-8647-4dc7-8df4-5f69a2011bb5</vt:lpwstr>
  </property>
  <property fmtid="{D5CDD505-2E9C-101B-9397-08002B2CF9AE}" pid="60" name="MSIP_Label_f314f5b1-ef04-46e0-8957-be9652623f41_ActionId">
    <vt:lpwstr>05e257c7-c88a-4afd-b6b1-f74d485dfd05</vt:lpwstr>
  </property>
  <property fmtid="{D5CDD505-2E9C-101B-9397-08002B2CF9AE}" pid="61" name="MSIP_Label_f314f5b1-ef04-46e0-8957-be9652623f41_ContentBits">
    <vt:lpwstr>3</vt:lpwstr>
  </property>
</Properties>
</file>